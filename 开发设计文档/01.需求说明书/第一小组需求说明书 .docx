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9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37"/>
        <w:gridCol w:w="4238"/>
      </w:tblGrid>
      <w:tr w:rsidR="0020214A" w14:paraId="6E0CBDF0" w14:textId="77777777">
        <w:trPr>
          <w:cantSplit/>
          <w:trHeight w:val="508"/>
        </w:trPr>
        <w:tc>
          <w:tcPr>
            <w:tcW w:w="2439" w:type="pct"/>
          </w:tcPr>
          <w:p w14:paraId="7305ED72" w14:textId="77777777" w:rsidR="0020214A" w:rsidRDefault="00000000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hidden="1" allowOverlap="1" wp14:anchorId="1FDC1FFE" wp14:editId="5AC421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2" name="AutoShape 376" descr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376" o:spid="_x0000_s1026" o:spt="100" alt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60288;mso-width-relative:page;mso-height-relative:page;" fillcolor="#FFFFFF" filled="t" stroked="t" coordsize="21600,216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      <v:path o:connectlocs="319,64;86,317;319,635;548,317" o:connectangles="247,164,82,0"/>
                      <v:fill on="t" focussize="0,0"/>
                      <v:stroke color="#000000" miterlimit="8" joinstyle="miter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</w:rPr>
              <w:t>产品名称Product name</w:t>
            </w:r>
          </w:p>
        </w:tc>
        <w:tc>
          <w:tcPr>
            <w:tcW w:w="2561" w:type="pct"/>
          </w:tcPr>
          <w:p w14:paraId="45732985" w14:textId="77777777" w:rsidR="0020214A" w:rsidRDefault="00000000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密级Confidentiality level</w:t>
            </w:r>
          </w:p>
        </w:tc>
      </w:tr>
      <w:tr w:rsidR="0020214A" w14:paraId="5E77CA9E" w14:textId="77777777">
        <w:trPr>
          <w:cantSplit/>
          <w:trHeight w:val="508"/>
        </w:trPr>
        <w:tc>
          <w:tcPr>
            <w:tcW w:w="2439" w:type="pct"/>
          </w:tcPr>
          <w:p w14:paraId="79DF8C3B" w14:textId="77777777" w:rsidR="0020214A" w:rsidRDefault="00000000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小雅Plus</w:t>
            </w:r>
          </w:p>
        </w:tc>
        <w:tc>
          <w:tcPr>
            <w:tcW w:w="2561" w:type="pct"/>
          </w:tcPr>
          <w:p w14:paraId="1013B0F1" w14:textId="77777777" w:rsidR="0020214A" w:rsidRDefault="00000000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内部公开</w:t>
            </w:r>
          </w:p>
        </w:tc>
      </w:tr>
      <w:tr w:rsidR="0020214A" w14:paraId="503E92B1" w14:textId="77777777">
        <w:trPr>
          <w:cantSplit/>
          <w:trHeight w:val="508"/>
        </w:trPr>
        <w:tc>
          <w:tcPr>
            <w:tcW w:w="2439" w:type="pct"/>
          </w:tcPr>
          <w:p w14:paraId="34A4EAAA" w14:textId="77777777" w:rsidR="0020214A" w:rsidRDefault="00000000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产品版本Product version</w:t>
            </w:r>
          </w:p>
        </w:tc>
        <w:tc>
          <w:tcPr>
            <w:tcW w:w="2561" w:type="pct"/>
            <w:vMerge w:val="restart"/>
            <w:vAlign w:val="center"/>
          </w:tcPr>
          <w:p w14:paraId="35CB3860" w14:textId="77777777" w:rsidR="0020214A" w:rsidRDefault="00000000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Total pages 共</w:t>
            </w:r>
            <w:r>
              <w:rPr>
                <w:rFonts w:ascii="微软雅黑" w:eastAsia="微软雅黑" w:hAnsi="微软雅黑" w:hint="eastAsia"/>
              </w:rPr>
              <w:t xml:space="preserve">  22</w:t>
            </w:r>
            <w:r>
              <w:rPr>
                <w:rFonts w:ascii="微软雅黑" w:eastAsia="微软雅黑" w:hAnsi="微软雅黑"/>
              </w:rPr>
              <w:t>页</w:t>
            </w:r>
          </w:p>
        </w:tc>
      </w:tr>
      <w:tr w:rsidR="0020214A" w14:paraId="195DA5B4" w14:textId="77777777">
        <w:trPr>
          <w:cantSplit/>
          <w:trHeight w:val="196"/>
        </w:trPr>
        <w:tc>
          <w:tcPr>
            <w:tcW w:w="2439" w:type="pct"/>
          </w:tcPr>
          <w:p w14:paraId="0B8E65A6" w14:textId="77777777" w:rsidR="0020214A" w:rsidRDefault="0020214A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561" w:type="pct"/>
            <w:vMerge/>
          </w:tcPr>
          <w:p w14:paraId="70DE4082" w14:textId="77777777" w:rsidR="0020214A" w:rsidRDefault="0020214A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</w:p>
        </w:tc>
      </w:tr>
    </w:tbl>
    <w:p w14:paraId="38AAA237" w14:textId="77777777" w:rsidR="0020214A" w:rsidRDefault="00000000">
      <w:pPr>
        <w:jc w:val="center"/>
        <w:rPr>
          <w:rFonts w:ascii="微软雅黑" w:eastAsia="微软雅黑" w:hAnsi="微软雅黑" w:cs="黑体" w:hint="eastAsia"/>
          <w:b/>
          <w:sz w:val="44"/>
          <w:szCs w:val="44"/>
        </w:rPr>
      </w:pPr>
      <w:r>
        <w:rPr>
          <w:rFonts w:ascii="微软雅黑" w:eastAsia="微软雅黑" w:hAnsi="微软雅黑" w:cs="黑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1" layoutInCell="1" hidden="1" allowOverlap="1" wp14:anchorId="315176BD" wp14:editId="1D44EC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DtsShapeName" descr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DtsShapeName" o:spid="_x0000_s1026" o:spt="100" alt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59264;mso-width-relative:page;mso-height-relative:page;" fillcolor="#FFFFFF" filled="t" stroked="t" coordsize="21600,216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AAAAAGRycy9QSwECFAAU&#10;AAAACACHTuJATbs3Zs8AAAD/AAAADwAAAAAAAAABACAAAAAiAAAAZHJzL2Rvd25yZXYueG1sUEsB&#10;AhQAFAAAAAgAh07iQA2rkQocBQAAnhYAAA4AAAAAAAAAAQAgAAAAHgEAAGRycy9lMm9Eb2MueG1s&#10;UEsFBgAAAAAGAAYAWQEAAKwIAAAAAA==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<v:path o:connectlocs="319,64;86,317;319,635;548,317" o:connectangles="247,164,82,0"/>
                <v:fill on="t" focussize="0,0"/>
                <v:stroke color="#000000" miterlimit="8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p w14:paraId="051DD7D3" w14:textId="77777777" w:rsidR="0020214A" w:rsidRDefault="0020214A">
      <w:pPr>
        <w:jc w:val="center"/>
        <w:rPr>
          <w:rFonts w:ascii="微软雅黑" w:eastAsia="微软雅黑" w:hAnsi="微软雅黑" w:cs="黑体" w:hint="eastAsia"/>
          <w:b/>
          <w:sz w:val="44"/>
          <w:szCs w:val="44"/>
        </w:rPr>
      </w:pPr>
    </w:p>
    <w:p w14:paraId="64ED63D6" w14:textId="77777777" w:rsidR="0020214A" w:rsidRDefault="00000000">
      <w:pPr>
        <w:jc w:val="center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小雅plus项目</w:t>
      </w:r>
      <w:r>
        <w:rPr>
          <w:rFonts w:ascii="微软雅黑" w:eastAsia="微软雅黑" w:hAnsi="微软雅黑" w:cs="黑体"/>
          <w:b/>
          <w:sz w:val="44"/>
          <w:szCs w:val="44"/>
        </w:rPr>
        <w:t>需求说明书</w:t>
      </w:r>
    </w:p>
    <w:p w14:paraId="021BECB3" w14:textId="77777777" w:rsidR="0020214A" w:rsidRDefault="0020214A">
      <w:pPr>
        <w:pStyle w:val="ac"/>
        <w:jc w:val="center"/>
        <w:rPr>
          <w:rFonts w:ascii="黑体" w:eastAsia="黑体" w:cs="黑体"/>
          <w:sz w:val="42"/>
          <w:szCs w:val="42"/>
        </w:rPr>
      </w:pPr>
    </w:p>
    <w:p w14:paraId="04544E59" w14:textId="77777777" w:rsidR="0020214A" w:rsidRDefault="0020214A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14:paraId="314E4C1B" w14:textId="77777777" w:rsidR="0020214A" w:rsidRDefault="0020214A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14:paraId="23CA72E1" w14:textId="77777777" w:rsidR="0020214A" w:rsidRDefault="0020214A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14:paraId="28A5EC7B" w14:textId="77777777" w:rsidR="0020214A" w:rsidRDefault="0020214A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20214A" w14:paraId="7B9A1F85" w14:textId="77777777">
        <w:trPr>
          <w:trHeight w:val="306"/>
        </w:trPr>
        <w:tc>
          <w:tcPr>
            <w:tcW w:w="1555" w:type="dxa"/>
            <w:vAlign w:val="bottom"/>
          </w:tcPr>
          <w:p w14:paraId="006DF880" w14:textId="77777777" w:rsidR="0020214A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拟制人：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15E2FF1C" w14:textId="77777777" w:rsidR="0020214A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第01组全体成员</w:t>
            </w:r>
          </w:p>
        </w:tc>
        <w:tc>
          <w:tcPr>
            <w:tcW w:w="1407" w:type="dxa"/>
            <w:vAlign w:val="bottom"/>
          </w:tcPr>
          <w:p w14:paraId="4061A4A3" w14:textId="77777777" w:rsidR="0020214A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bottom"/>
          </w:tcPr>
          <w:p w14:paraId="7CF5C52C" w14:textId="77777777" w:rsidR="0020214A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2025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/</w:t>
            </w: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6/28</w:t>
            </w:r>
          </w:p>
        </w:tc>
      </w:tr>
      <w:tr w:rsidR="0020214A" w14:paraId="44F99E74" w14:textId="77777777">
        <w:tc>
          <w:tcPr>
            <w:tcW w:w="1555" w:type="dxa"/>
            <w:vAlign w:val="bottom"/>
          </w:tcPr>
          <w:p w14:paraId="62B818F1" w14:textId="77777777" w:rsidR="0020214A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评审人：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A1B77B" w14:textId="77777777" w:rsidR="0020214A" w:rsidRDefault="0020214A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</w:p>
        </w:tc>
        <w:tc>
          <w:tcPr>
            <w:tcW w:w="1407" w:type="dxa"/>
            <w:vAlign w:val="bottom"/>
          </w:tcPr>
          <w:p w14:paraId="1608D309" w14:textId="77777777" w:rsidR="0020214A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94C294" w14:textId="77777777" w:rsidR="0020214A" w:rsidRDefault="0020214A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</w:p>
        </w:tc>
      </w:tr>
      <w:tr w:rsidR="0020214A" w14:paraId="47AB647B" w14:textId="77777777">
        <w:tc>
          <w:tcPr>
            <w:tcW w:w="1555" w:type="dxa"/>
            <w:vAlign w:val="bottom"/>
          </w:tcPr>
          <w:p w14:paraId="37409731" w14:textId="77777777" w:rsidR="0020214A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批准人：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F4FE7A" w14:textId="77777777" w:rsidR="0020214A" w:rsidRDefault="0020214A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</w:p>
        </w:tc>
        <w:tc>
          <w:tcPr>
            <w:tcW w:w="1407" w:type="dxa"/>
            <w:vAlign w:val="bottom"/>
          </w:tcPr>
          <w:p w14:paraId="28D379B2" w14:textId="77777777" w:rsidR="0020214A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F0604E" w14:textId="77777777" w:rsidR="0020214A" w:rsidRDefault="0020214A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</w:p>
        </w:tc>
      </w:tr>
    </w:tbl>
    <w:p w14:paraId="153A9BDA" w14:textId="77777777" w:rsidR="0020214A" w:rsidRDefault="0020214A">
      <w:pPr>
        <w:jc w:val="center"/>
      </w:pPr>
    </w:p>
    <w:p w14:paraId="0479B385" w14:textId="77777777" w:rsidR="0020214A" w:rsidRDefault="0020214A">
      <w:pPr>
        <w:jc w:val="center"/>
      </w:pPr>
    </w:p>
    <w:p w14:paraId="4BE8A712" w14:textId="77777777" w:rsidR="0020214A" w:rsidRDefault="00000000">
      <w:pPr>
        <w:jc w:val="center"/>
        <w:rPr>
          <w:rFonts w:ascii="微软雅黑" w:eastAsia="微软雅黑" w:hAnsi="微软雅黑" w:hint="eastAsia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华中师范大学</w:t>
      </w:r>
      <w:r>
        <w:rPr>
          <w:rFonts w:ascii="Arial" w:hAnsi="Arial"/>
          <w:lang w:val="en-GB"/>
        </w:rPr>
        <w:br w:type="page"/>
      </w:r>
    </w:p>
    <w:p w14:paraId="375E2865" w14:textId="77777777" w:rsidR="0020214A" w:rsidRDefault="00000000">
      <w:pPr>
        <w:jc w:val="center"/>
        <w:rPr>
          <w:b/>
          <w:sz w:val="24"/>
          <w:lang w:val="en-GB"/>
        </w:rPr>
      </w:pPr>
      <w:r>
        <w:rPr>
          <w:rFonts w:hint="eastAsia"/>
          <w:b/>
          <w:sz w:val="24"/>
          <w:lang w:val="en-GB"/>
        </w:rPr>
        <w:lastRenderedPageBreak/>
        <w:t>修订记录</w:t>
      </w:r>
    </w:p>
    <w:tbl>
      <w:tblPr>
        <w:tblW w:w="8413" w:type="dxa"/>
        <w:jc w:val="center"/>
        <w:tblLayout w:type="fixed"/>
        <w:tblLook w:val="04A0" w:firstRow="1" w:lastRow="0" w:firstColumn="1" w:lastColumn="0" w:noHBand="0" w:noVBand="1"/>
      </w:tblPr>
      <w:tblGrid>
        <w:gridCol w:w="843"/>
        <w:gridCol w:w="1417"/>
        <w:gridCol w:w="4536"/>
        <w:gridCol w:w="1617"/>
      </w:tblGrid>
      <w:tr w:rsidR="0020214A" w14:paraId="054A3085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06FC7" w14:textId="77777777" w:rsidR="0020214A" w:rsidRDefault="00000000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版本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CEAE6" w14:textId="77777777" w:rsidR="0020214A" w:rsidRDefault="00000000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日期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C6FF2" w14:textId="77777777" w:rsidR="0020214A" w:rsidRDefault="00000000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更改内容及原因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F4A17" w14:textId="77777777" w:rsidR="0020214A" w:rsidRDefault="00000000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主要编写人</w:t>
            </w:r>
          </w:p>
        </w:tc>
      </w:tr>
      <w:tr w:rsidR="0020214A" w14:paraId="19538B65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421D5" w14:textId="77777777" w:rsidR="0020214A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.0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28EBF" w14:textId="77777777" w:rsidR="0020214A" w:rsidRDefault="00000000">
            <w:pPr>
              <w:spacing w:after="0" w:line="24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202</w:t>
            </w: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  <w:lang w:val="en-GB"/>
              </w:rPr>
              <w:t>/</w:t>
            </w: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  <w:lang w:val="en-GB"/>
              </w:rPr>
              <w:t>/</w:t>
            </w:r>
            <w:r>
              <w:rPr>
                <w:rFonts w:hint="eastAsia"/>
                <w:sz w:val="20"/>
              </w:rPr>
              <w:t>28</w:t>
            </w:r>
            <w:r>
              <w:rPr>
                <w:sz w:val="20"/>
                <w:lang w:val="en-GB"/>
              </w:rPr>
              <w:t>/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AE8DD" w14:textId="77777777" w:rsidR="0020214A" w:rsidRDefault="00000000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初稿，模板制定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437F5" w14:textId="77777777" w:rsidR="0020214A" w:rsidRDefault="00000000">
            <w:pPr>
              <w:spacing w:after="0" w:line="240" w:lineRule="auto"/>
            </w:pPr>
            <w:r>
              <w:rPr>
                <w:rFonts w:hint="eastAsia"/>
              </w:rPr>
              <w:t>赵耀</w:t>
            </w:r>
          </w:p>
        </w:tc>
      </w:tr>
      <w:tr w:rsidR="0020214A" w14:paraId="5CD17A89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76FEB" w14:textId="77777777" w:rsidR="0020214A" w:rsidRDefault="00000000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1</w:t>
            </w:r>
            <w:r>
              <w:rPr>
                <w:sz w:val="21"/>
                <w:szCs w:val="21"/>
                <w:lang w:val="en-GB"/>
              </w:rPr>
              <w:t>.1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D561F" w14:textId="77777777" w:rsidR="0020214A" w:rsidRDefault="00000000">
            <w:pPr>
              <w:spacing w:after="0"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2025</w:t>
            </w:r>
            <w:r>
              <w:rPr>
                <w:sz w:val="20"/>
                <w:lang w:val="en-GB"/>
              </w:rPr>
              <w:t>/</w:t>
            </w:r>
            <w:r>
              <w:rPr>
                <w:rFonts w:hint="eastAsia"/>
                <w:sz w:val="20"/>
              </w:rPr>
              <w:t>7</w:t>
            </w:r>
            <w:r>
              <w:rPr>
                <w:sz w:val="20"/>
                <w:lang w:val="en-GB"/>
              </w:rPr>
              <w:t>/</w:t>
            </w: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DD59A" w14:textId="77777777" w:rsidR="0020214A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优化完成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855D3" w14:textId="77777777" w:rsidR="0020214A" w:rsidRDefault="00000000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赵耀</w:t>
            </w:r>
          </w:p>
        </w:tc>
      </w:tr>
      <w:tr w:rsidR="0020214A" w14:paraId="6F414C0B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6AF69" w14:textId="77777777" w:rsidR="0020214A" w:rsidRDefault="0020214A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44095" w14:textId="77777777" w:rsidR="0020214A" w:rsidRDefault="0020214A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E94A2" w14:textId="77777777" w:rsidR="0020214A" w:rsidRDefault="0020214A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8D21C" w14:textId="77777777" w:rsidR="0020214A" w:rsidRDefault="0020214A">
            <w:pPr>
              <w:spacing w:after="0" w:line="240" w:lineRule="auto"/>
            </w:pPr>
          </w:p>
        </w:tc>
      </w:tr>
      <w:tr w:rsidR="0020214A" w14:paraId="7738576D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F33F7" w14:textId="77777777" w:rsidR="0020214A" w:rsidRDefault="0020214A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948D8" w14:textId="77777777" w:rsidR="0020214A" w:rsidRDefault="0020214A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768F" w14:textId="77777777" w:rsidR="0020214A" w:rsidRDefault="0020214A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D41F6" w14:textId="77777777" w:rsidR="0020214A" w:rsidRDefault="0020214A">
            <w:pPr>
              <w:spacing w:after="0" w:line="240" w:lineRule="auto"/>
            </w:pPr>
          </w:p>
        </w:tc>
      </w:tr>
    </w:tbl>
    <w:p w14:paraId="477EE15D" w14:textId="77777777" w:rsidR="0020214A" w:rsidRDefault="0020214A">
      <w:pPr>
        <w:pStyle w:val="af3"/>
        <w:rPr>
          <w:b/>
          <w:bCs/>
        </w:rPr>
      </w:pPr>
    </w:p>
    <w:p w14:paraId="699894DC" w14:textId="77777777" w:rsidR="0020214A" w:rsidRDefault="00000000">
      <w:pPr>
        <w:pStyle w:val="af3"/>
        <w:rPr>
          <w:rFonts w:hAnsi="宋体" w:hint="eastAsia"/>
          <w:b/>
          <w:bCs/>
          <w:color w:val="000000" w:themeColor="text1"/>
          <w:szCs w:val="24"/>
        </w:rPr>
      </w:pPr>
      <w:r>
        <w:rPr>
          <w:rFonts w:ascii="黑体" w:eastAsia="黑体"/>
          <w:b/>
          <w:bCs/>
          <w:sz w:val="32"/>
          <w:szCs w:val="32"/>
        </w:rPr>
        <w:br w:type="page"/>
      </w:r>
    </w:p>
    <w:p w14:paraId="1D93A13A" w14:textId="77777777" w:rsidR="0020214A" w:rsidRDefault="00000000">
      <w:pPr>
        <w:rPr>
          <w:rFonts w:hAnsi="宋体" w:hint="eastAsia"/>
          <w:b/>
          <w:bCs/>
          <w:color w:val="000000" w:themeColor="text1"/>
          <w:szCs w:val="24"/>
        </w:rPr>
      </w:pPr>
      <w:r>
        <w:rPr>
          <w:rFonts w:hAnsi="宋体"/>
          <w:b/>
          <w:bCs/>
          <w:color w:val="000000" w:themeColor="text1"/>
          <w:szCs w:val="24"/>
        </w:rPr>
        <w:lastRenderedPageBreak/>
        <w:t xml:space="preserve"> </w:t>
      </w:r>
    </w:p>
    <w:sdt>
      <w:sdtPr>
        <w:rPr>
          <w:rFonts w:ascii="微软雅黑" w:eastAsia="微软雅黑" w:hAnsi="微软雅黑"/>
          <w:b/>
          <w:sz w:val="36"/>
          <w:lang w:val="zh-CN"/>
        </w:rPr>
        <w:id w:val="1094798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 w:val="22"/>
        </w:rPr>
      </w:sdtEndPr>
      <w:sdtContent>
        <w:p w14:paraId="439CF7BA" w14:textId="77777777" w:rsidR="0020214A" w:rsidRDefault="00000000">
          <w:pPr>
            <w:jc w:val="center"/>
            <w:rPr>
              <w:rFonts w:ascii="微软雅黑" w:eastAsia="微软雅黑" w:hAnsi="微软雅黑" w:hint="eastAsia"/>
              <w:b/>
              <w:sz w:val="36"/>
            </w:rPr>
          </w:pPr>
          <w:r>
            <w:rPr>
              <w:rFonts w:ascii="微软雅黑" w:eastAsia="微软雅黑" w:hAnsi="微软雅黑"/>
              <w:b/>
              <w:sz w:val="36"/>
              <w:lang w:val="zh-CN"/>
            </w:rPr>
            <w:t>目录</w:t>
          </w:r>
        </w:p>
        <w:p w14:paraId="77D8633F" w14:textId="77777777" w:rsidR="0020214A" w:rsidRDefault="00000000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523299" w:history="1">
            <w:r w:rsidR="0020214A">
              <w:rPr>
                <w:rStyle w:val="af2"/>
              </w:rPr>
              <w:t>1</w:t>
            </w:r>
            <w:r w:rsidR="0020214A">
              <w:rPr>
                <w:kern w:val="2"/>
                <w:szCs w:val="24"/>
                <w14:ligatures w14:val="standardContextual"/>
              </w:rPr>
              <w:tab/>
            </w:r>
            <w:r w:rsidR="0020214A">
              <w:rPr>
                <w:rStyle w:val="af2"/>
              </w:rPr>
              <w:t>研发背景</w:t>
            </w:r>
            <w:r w:rsidR="0020214A">
              <w:tab/>
            </w:r>
            <w:r w:rsidR="0020214A">
              <w:rPr>
                <w:rFonts w:hint="eastAsia"/>
              </w:rPr>
              <w:t>4</w:t>
            </w:r>
          </w:hyperlink>
        </w:p>
        <w:p w14:paraId="43646F6F" w14:textId="77777777" w:rsidR="0020214A" w:rsidRDefault="0020214A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hyperlink w:anchor="_Toc171523300" w:history="1">
            <w:r>
              <w:rPr>
                <w:rStyle w:val="af2"/>
              </w:rPr>
              <w:t>2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2"/>
              </w:rPr>
              <w:t>用户对象</w:t>
            </w:r>
            <w:r>
              <w:tab/>
            </w:r>
            <w:r>
              <w:rPr>
                <w:rFonts w:hint="eastAsia"/>
              </w:rPr>
              <w:t>5</w:t>
            </w:r>
          </w:hyperlink>
        </w:p>
        <w:p w14:paraId="7F13BF6D" w14:textId="77777777" w:rsidR="0020214A" w:rsidRDefault="0020214A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hyperlink w:anchor="_Toc171523301" w:history="1">
            <w:r>
              <w:rPr>
                <w:rStyle w:val="af2"/>
              </w:rPr>
              <w:t>3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2"/>
              </w:rPr>
              <w:t>应用范围</w:t>
            </w:r>
            <w:r>
              <w:tab/>
            </w:r>
            <w:r>
              <w:rPr>
                <w:rFonts w:hint="eastAsia"/>
              </w:rPr>
              <w:t>7</w:t>
            </w:r>
          </w:hyperlink>
        </w:p>
        <w:p w14:paraId="33A3AB17" w14:textId="77777777" w:rsidR="0020214A" w:rsidRDefault="0020214A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hyperlink w:anchor="_Toc171523302" w:history="1">
            <w:r>
              <w:rPr>
                <w:rStyle w:val="af2"/>
              </w:rPr>
              <w:t>4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2"/>
              </w:rPr>
              <w:t>术语定义</w:t>
            </w:r>
            <w:r>
              <w:tab/>
            </w:r>
            <w:r>
              <w:rPr>
                <w:rFonts w:hint="eastAsia"/>
              </w:rPr>
              <w:t>8</w:t>
            </w:r>
          </w:hyperlink>
        </w:p>
        <w:p w14:paraId="28E759D0" w14:textId="77777777" w:rsidR="0020214A" w:rsidRDefault="0020214A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hyperlink w:anchor="_Toc171523303" w:history="1">
            <w:r>
              <w:rPr>
                <w:rStyle w:val="af2"/>
              </w:rPr>
              <w:t>5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Fonts w:hint="eastAsia"/>
                <w:kern w:val="2"/>
                <w:szCs w:val="24"/>
                <w14:ligatures w14:val="standardContextual"/>
              </w:rPr>
              <w:t>系统</w:t>
            </w:r>
            <w:r>
              <w:rPr>
                <w:rStyle w:val="af2"/>
              </w:rPr>
              <w:t>架构图</w:t>
            </w:r>
            <w:r>
              <w:tab/>
            </w:r>
            <w:r>
              <w:rPr>
                <w:rFonts w:hint="eastAsia"/>
              </w:rPr>
              <w:t>9</w:t>
            </w:r>
          </w:hyperlink>
        </w:p>
        <w:p w14:paraId="4E6D4CD7" w14:textId="77777777" w:rsidR="0020214A" w:rsidRDefault="0020214A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hyperlink w:anchor="_Toc171523304" w:history="1">
            <w:r>
              <w:rPr>
                <w:rStyle w:val="af2"/>
              </w:rPr>
              <w:t>6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2"/>
              </w:rPr>
              <w:t>业务流程</w:t>
            </w:r>
            <w:r>
              <w:tab/>
            </w:r>
            <w:r>
              <w:rPr>
                <w:rFonts w:hint="eastAsia"/>
              </w:rPr>
              <w:t>1</w:t>
            </w:r>
          </w:hyperlink>
          <w:r w:rsidR="00000000">
            <w:rPr>
              <w:rFonts w:hint="eastAsia"/>
            </w:rPr>
            <w:t>0</w:t>
          </w:r>
        </w:p>
        <w:p w14:paraId="5229AA7F" w14:textId="77777777" w:rsidR="0020214A" w:rsidRDefault="0020214A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kern w:val="2"/>
              <w:szCs w:val="24"/>
              <w14:ligatures w14:val="standardContextual"/>
            </w:rPr>
          </w:pPr>
          <w:hyperlink w:anchor="_Toc171523305" w:history="1">
            <w:r>
              <w:rPr>
                <w:rStyle w:val="af2"/>
              </w:rPr>
              <w:t>6.1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"/>
                <w:b w:val="0"/>
                <w:bCs w:val="0"/>
              </w:rPr>
              <w:t>考试管理流程</w:t>
            </w:r>
            <w:r>
              <w:tab/>
            </w:r>
            <w:r>
              <w:rPr>
                <w:rFonts w:hint="eastAsia"/>
              </w:rPr>
              <w:t>1</w:t>
            </w:r>
          </w:hyperlink>
          <w:r w:rsidR="00000000">
            <w:rPr>
              <w:rFonts w:hint="eastAsia"/>
            </w:rPr>
            <w:t>0</w:t>
          </w:r>
        </w:p>
        <w:p w14:paraId="237EB489" w14:textId="77777777" w:rsidR="0020214A" w:rsidRDefault="0020214A">
          <w:pPr>
            <w:pStyle w:val="TOC2"/>
            <w:tabs>
              <w:tab w:val="left" w:pos="1100"/>
              <w:tab w:val="right" w:leader="dot" w:pos="8296"/>
            </w:tabs>
            <w:ind w:left="440"/>
          </w:pPr>
          <w:hyperlink w:anchor="_Toc171523306" w:history="1">
            <w:r>
              <w:rPr>
                <w:rStyle w:val="af2"/>
              </w:rPr>
              <w:t>6.2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"/>
                <w:b w:val="0"/>
                <w:bCs w:val="0"/>
              </w:rPr>
              <w:t>学生考试流程</w:t>
            </w:r>
            <w:r>
              <w:tab/>
            </w:r>
            <w:r>
              <w:fldChar w:fldCharType="begin"/>
            </w:r>
            <w:r>
              <w:instrText xml:space="preserve"> PAGEREF _Toc171523306 \h </w:instrText>
            </w:r>
            <w:r>
              <w:fldChar w:fldCharType="separate"/>
            </w:r>
            <w:r>
              <w:t>1</w:t>
            </w:r>
            <w:r>
              <w:rPr>
                <w:rFonts w:hint="eastAsia"/>
              </w:rPr>
              <w:t>1</w:t>
            </w:r>
            <w:r>
              <w:fldChar w:fldCharType="end"/>
            </w:r>
          </w:hyperlink>
        </w:p>
        <w:p w14:paraId="4EE0C2E9" w14:textId="77777777" w:rsidR="0020214A" w:rsidRDefault="0020214A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kern w:val="2"/>
              <w:szCs w:val="24"/>
              <w14:ligatures w14:val="standardContextual"/>
            </w:rPr>
          </w:pPr>
          <w:hyperlink w:anchor="_Toc171523306" w:history="1">
            <w:r>
              <w:rPr>
                <w:rStyle w:val="af2"/>
              </w:rPr>
              <w:t>6.</w:t>
            </w:r>
            <w:r>
              <w:rPr>
                <w:rStyle w:val="af2"/>
                <w:rFonts w:hint="eastAsia"/>
              </w:rPr>
              <w:t>3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Fonts w:hint="eastAsia"/>
                <w:kern w:val="2"/>
                <w:szCs w:val="24"/>
                <w14:ligatures w14:val="standardContextual"/>
              </w:rPr>
              <w:t>阅卷与成绩分析</w:t>
            </w:r>
            <w:r>
              <w:tab/>
            </w:r>
            <w:r>
              <w:fldChar w:fldCharType="begin"/>
            </w:r>
            <w:r>
              <w:instrText xml:space="preserve"> PAGEREF _Toc171523306 \h </w:instrText>
            </w:r>
            <w:r>
              <w:fldChar w:fldCharType="separate"/>
            </w:r>
            <w:r>
              <w:t>1</w:t>
            </w:r>
            <w:r>
              <w:rPr>
                <w:rFonts w:hint="eastAsia"/>
              </w:rPr>
              <w:t>1</w:t>
            </w:r>
            <w:r>
              <w:fldChar w:fldCharType="end"/>
            </w:r>
          </w:hyperlink>
        </w:p>
        <w:p w14:paraId="1FA24800" w14:textId="77777777" w:rsidR="0020214A" w:rsidRDefault="0020214A">
          <w:pPr>
            <w:pStyle w:val="TOC3"/>
            <w:tabs>
              <w:tab w:val="left" w:pos="1760"/>
              <w:tab w:val="right" w:leader="dot" w:pos="8296"/>
            </w:tabs>
            <w:ind w:leftChars="0" w:left="0" w:firstLineChars="200" w:firstLine="440"/>
            <w:rPr>
              <w:kern w:val="2"/>
              <w:szCs w:val="24"/>
              <w14:ligatures w14:val="standardContextual"/>
            </w:rPr>
          </w:pPr>
          <w:hyperlink w:anchor="_Toc171523308" w:history="1">
            <w:r>
              <w:rPr>
                <w:rStyle w:val="af2"/>
              </w:rPr>
              <w:t>6.</w:t>
            </w:r>
            <w:r>
              <w:rPr>
                <w:rStyle w:val="af2"/>
                <w:rFonts w:hint="eastAsia"/>
              </w:rPr>
              <w:t xml:space="preserve">4   </w:t>
            </w:r>
            <w:r>
              <w:rPr>
                <w:rStyle w:val="af2"/>
                <w:rFonts w:hint="eastAsia"/>
              </w:rPr>
              <w:t>题库管理流程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fldChar w:fldCharType="begin"/>
            </w:r>
            <w:r>
              <w:instrText xml:space="preserve"> PAGEREF _Toc171523308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2FB0FC4C" w14:textId="77777777" w:rsidR="0020214A" w:rsidRDefault="0020214A">
          <w:pPr>
            <w:pStyle w:val="TOC3"/>
            <w:tabs>
              <w:tab w:val="left" w:pos="1760"/>
              <w:tab w:val="right" w:leader="dot" w:pos="8296"/>
            </w:tabs>
            <w:ind w:leftChars="0" w:left="0" w:firstLineChars="200" w:firstLine="440"/>
            <w:rPr>
              <w:kern w:val="2"/>
              <w:szCs w:val="24"/>
              <w14:ligatures w14:val="standardContextual"/>
            </w:rPr>
          </w:pPr>
          <w:hyperlink w:anchor="_Toc171523309" w:history="1">
            <w:r>
              <w:rPr>
                <w:rStyle w:val="af2"/>
              </w:rPr>
              <w:t>6.</w:t>
            </w:r>
            <w:r>
              <w:rPr>
                <w:rStyle w:val="af2"/>
                <w:rFonts w:hint="eastAsia"/>
              </w:rPr>
              <w:t xml:space="preserve">5  </w:t>
            </w:r>
            <w:r>
              <w:rPr>
                <w:rFonts w:hint="eastAsia"/>
                <w:kern w:val="2"/>
                <w:szCs w:val="24"/>
                <w14:ligatures w14:val="standardContextual"/>
              </w:rPr>
              <w:t>异常处理流程</w:t>
            </w:r>
            <w:r>
              <w:tab/>
            </w:r>
            <w:r>
              <w:fldChar w:fldCharType="begin"/>
            </w:r>
            <w:r>
              <w:instrText xml:space="preserve"> PAGEREF _Toc171523309 \h </w:instrText>
            </w:r>
            <w:r>
              <w:fldChar w:fldCharType="separate"/>
            </w:r>
            <w:r>
              <w:t>1</w:t>
            </w:r>
            <w:r>
              <w:rPr>
                <w:rFonts w:hint="eastAsia"/>
              </w:rPr>
              <w:t>2</w:t>
            </w:r>
            <w:r>
              <w:fldChar w:fldCharType="end"/>
            </w:r>
          </w:hyperlink>
        </w:p>
        <w:p w14:paraId="33CBB059" w14:textId="77777777" w:rsidR="0020214A" w:rsidRDefault="0020214A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hyperlink w:anchor="_Toc171523313" w:history="1">
            <w:r>
              <w:rPr>
                <w:rStyle w:val="af2"/>
              </w:rPr>
              <w:t>7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2"/>
              </w:rPr>
              <w:t>软件需求说明书</w:t>
            </w:r>
            <w:r>
              <w:tab/>
            </w:r>
            <w:r>
              <w:rPr>
                <w:rFonts w:hint="eastAsia"/>
              </w:rPr>
              <w:t>1</w:t>
            </w:r>
          </w:hyperlink>
          <w:r w:rsidR="00000000">
            <w:rPr>
              <w:rFonts w:hint="eastAsia"/>
            </w:rPr>
            <w:t>3</w:t>
          </w:r>
        </w:p>
        <w:p w14:paraId="28391DC6" w14:textId="77777777" w:rsidR="0020214A" w:rsidRDefault="0020214A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kern w:val="2"/>
              <w:szCs w:val="24"/>
              <w14:ligatures w14:val="standardContextual"/>
            </w:rPr>
          </w:pPr>
          <w:hyperlink w:anchor="_Toc171523314" w:history="1">
            <w:r>
              <w:rPr>
                <w:rStyle w:val="af2"/>
              </w:rPr>
              <w:t>7.1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2"/>
                <w:rFonts w:hint="eastAsia"/>
              </w:rPr>
              <w:t>功能需求说明</w:t>
            </w:r>
            <w:r>
              <w:tab/>
            </w:r>
            <w:r>
              <w:rPr>
                <w:rFonts w:hint="eastAsia"/>
              </w:rPr>
              <w:t>1</w:t>
            </w:r>
          </w:hyperlink>
          <w:r w:rsidR="00000000">
            <w:rPr>
              <w:rFonts w:hint="eastAsia"/>
            </w:rPr>
            <w:t>3</w:t>
          </w:r>
        </w:p>
        <w:p w14:paraId="32380DCC" w14:textId="77777777" w:rsidR="0020214A" w:rsidRDefault="0020214A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kern w:val="2"/>
              <w:szCs w:val="24"/>
              <w14:ligatures w14:val="standardContextual"/>
            </w:rPr>
          </w:pPr>
          <w:hyperlink w:anchor="_Toc171523315" w:history="1">
            <w:r>
              <w:rPr>
                <w:rStyle w:val="af2"/>
              </w:rPr>
              <w:t>7.2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Fonts w:hint="eastAsia"/>
                <w:kern w:val="2"/>
                <w:szCs w:val="24"/>
                <w14:ligatures w14:val="standardContextual"/>
              </w:rPr>
              <w:t>非功能</w:t>
            </w:r>
            <w:r>
              <w:rPr>
                <w:rStyle w:val="af2"/>
              </w:rPr>
              <w:t>需求说明</w:t>
            </w:r>
            <w:r>
              <w:tab/>
            </w:r>
            <w:r>
              <w:fldChar w:fldCharType="begin"/>
            </w:r>
            <w:r>
              <w:instrText xml:space="preserve"> PAGEREF _Toc171523315 \h </w:instrText>
            </w:r>
            <w:r>
              <w:fldChar w:fldCharType="separate"/>
            </w:r>
            <w:r>
              <w:t>1</w:t>
            </w:r>
            <w:r>
              <w:rPr>
                <w:rFonts w:hint="eastAsia"/>
              </w:rPr>
              <w:t>4</w:t>
            </w:r>
            <w:r>
              <w:fldChar w:fldCharType="end"/>
            </w:r>
          </w:hyperlink>
        </w:p>
        <w:p w14:paraId="2B760EEC" w14:textId="77777777" w:rsidR="0020214A" w:rsidRDefault="0020214A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kern w:val="2"/>
              <w:szCs w:val="24"/>
              <w14:ligatures w14:val="standardContextual"/>
            </w:rPr>
          </w:pPr>
          <w:hyperlink w:anchor="_Toc171523329" w:history="1">
            <w:r>
              <w:rPr>
                <w:rStyle w:val="af2"/>
              </w:rPr>
              <w:t>7.3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Fonts w:hint="eastAsia"/>
                <w:kern w:val="2"/>
                <w:szCs w:val="24"/>
                <w14:ligatures w14:val="standardContextual"/>
              </w:rPr>
              <w:t>核心流程</w:t>
            </w:r>
            <w:r>
              <w:rPr>
                <w:rStyle w:val="af2"/>
                <w:rFonts w:hint="eastAsia"/>
              </w:rPr>
              <w:t>功能</w:t>
            </w:r>
            <w:r>
              <w:rPr>
                <w:rStyle w:val="af2"/>
              </w:rPr>
              <w:t>需求说明</w:t>
            </w:r>
            <w:r>
              <w:tab/>
            </w:r>
            <w:r>
              <w:rPr>
                <w:rFonts w:hint="eastAsia"/>
              </w:rPr>
              <w:t>1</w:t>
            </w:r>
          </w:hyperlink>
          <w:r w:rsidR="00000000">
            <w:rPr>
              <w:rFonts w:hint="eastAsia"/>
            </w:rPr>
            <w:t>4</w:t>
          </w:r>
        </w:p>
        <w:p w14:paraId="6B2735F8" w14:textId="77777777" w:rsidR="0020214A" w:rsidRDefault="0020214A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hyperlink w:anchor="_Toc171523335" w:history="1">
            <w:r>
              <w:rPr>
                <w:rStyle w:val="af2"/>
              </w:rPr>
              <w:t>8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2"/>
              </w:rPr>
              <w:t>性能需求</w:t>
            </w:r>
            <w:r>
              <w:tab/>
            </w:r>
            <w:r>
              <w:rPr>
                <w:rFonts w:hint="eastAsia"/>
              </w:rPr>
              <w:t>1</w:t>
            </w:r>
          </w:hyperlink>
          <w:r w:rsidR="00000000">
            <w:rPr>
              <w:rFonts w:hint="eastAsia"/>
            </w:rPr>
            <w:t>7</w:t>
          </w:r>
        </w:p>
        <w:p w14:paraId="5A4E5AD0" w14:textId="77777777" w:rsidR="0020214A" w:rsidRDefault="0020214A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hyperlink w:anchor="_Toc171523336" w:history="1">
            <w:r>
              <w:rPr>
                <w:rStyle w:val="af2"/>
              </w:rPr>
              <w:t>9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2"/>
              </w:rPr>
              <w:t>可靠性需求</w:t>
            </w:r>
            <w:r>
              <w:tab/>
            </w:r>
            <w:r>
              <w:rPr>
                <w:rFonts w:hint="eastAsia"/>
              </w:rPr>
              <w:t>1</w:t>
            </w:r>
          </w:hyperlink>
          <w:r w:rsidR="00000000">
            <w:rPr>
              <w:rFonts w:hint="eastAsia"/>
            </w:rPr>
            <w:t>9</w:t>
          </w:r>
        </w:p>
        <w:p w14:paraId="0AFEB0D0" w14:textId="77777777" w:rsidR="0020214A" w:rsidRDefault="00000000">
          <w:r>
            <w:rPr>
              <w:b/>
              <w:bCs/>
              <w:lang w:val="zh-CN"/>
            </w:rPr>
            <w:fldChar w:fldCharType="end"/>
          </w:r>
        </w:p>
      </w:sdtContent>
    </w:sdt>
    <w:p w14:paraId="67D1C778" w14:textId="77777777" w:rsidR="0020214A" w:rsidRDefault="00000000">
      <w:r>
        <w:br w:type="page"/>
      </w:r>
    </w:p>
    <w:p w14:paraId="75DE315D" w14:textId="77777777" w:rsidR="0020214A" w:rsidRDefault="0020214A"/>
    <w:p w14:paraId="6818B6C4" w14:textId="77777777" w:rsidR="0020214A" w:rsidRDefault="00000000">
      <w:pPr>
        <w:pStyle w:val="1"/>
      </w:pPr>
      <w:bookmarkStart w:id="0" w:name="_Toc171523299"/>
      <w:r>
        <w:rPr>
          <w:rFonts w:hint="eastAsia"/>
        </w:rPr>
        <w:t>研发背景</w:t>
      </w:r>
      <w:bookmarkEnd w:id="0"/>
    </w:p>
    <w:p w14:paraId="17287252" w14:textId="286E2236" w:rsidR="0020214A" w:rsidRDefault="00000000">
      <w:pPr>
        <w:ind w:firstLineChars="200" w:firstLine="440"/>
      </w:pPr>
      <w:r>
        <w:rPr>
          <w:rFonts w:hint="eastAsia"/>
        </w:rPr>
        <w:t>随着教育信息化的快速发展，传统的考试方式已无法满足现代教学的需求。为了提高教学效率、优化考试流程，并更好地服务于师生，我们对现有的“小雅”</w:t>
      </w:r>
      <w:r>
        <w:rPr>
          <w:rFonts w:hint="eastAsia"/>
        </w:rPr>
        <w:t>App</w:t>
      </w:r>
      <w:r>
        <w:rPr>
          <w:rFonts w:hint="eastAsia"/>
        </w:rPr>
        <w:t>进行了全面升级，推出了“小雅</w:t>
      </w:r>
      <w:r>
        <w:rPr>
          <w:rFonts w:hint="eastAsia"/>
        </w:rPr>
        <w:t>Plus</w:t>
      </w:r>
      <w:r>
        <w:rPr>
          <w:rFonts w:hint="eastAsia"/>
        </w:rPr>
        <w:t>”在线考试系统。</w:t>
      </w:r>
    </w:p>
    <w:p w14:paraId="05B66399" w14:textId="77777777" w:rsidR="0020214A" w:rsidRDefault="00000000">
      <w:pPr>
        <w:ind w:firstLineChars="200" w:firstLine="440"/>
      </w:pPr>
      <w:r>
        <w:rPr>
          <w:rFonts w:hint="eastAsia"/>
        </w:rPr>
        <w:t>“小雅”</w:t>
      </w:r>
      <w:r>
        <w:rPr>
          <w:rFonts w:hint="eastAsia"/>
        </w:rPr>
        <w:t>App</w:t>
      </w:r>
      <w:r>
        <w:rPr>
          <w:rFonts w:hint="eastAsia"/>
        </w:rPr>
        <w:t>作为一款基础的教育工具，虽然提供了一定的考试功能，但在题库管理、</w:t>
      </w:r>
      <w:proofErr w:type="gramStart"/>
      <w:r>
        <w:rPr>
          <w:rFonts w:hint="eastAsia"/>
        </w:rPr>
        <w:t>组卷灵活性</w:t>
      </w:r>
      <w:proofErr w:type="gramEnd"/>
      <w:r>
        <w:rPr>
          <w:rFonts w:hint="eastAsia"/>
        </w:rPr>
        <w:t>、数据分析等方面存在不足。许多老师和学生反馈，希望能够更高效地设计考试、更便捷地参与考试，并获得更全面的成绩分析。为此，我们结合用户需求和技术发展趋势，开发了“小雅</w:t>
      </w:r>
      <w:r>
        <w:rPr>
          <w:rFonts w:hint="eastAsia"/>
        </w:rPr>
        <w:t>Plus</w:t>
      </w:r>
      <w:r>
        <w:rPr>
          <w:rFonts w:hint="eastAsia"/>
        </w:rPr>
        <w:t>”。</w:t>
      </w:r>
    </w:p>
    <w:p w14:paraId="411793B6" w14:textId="77777777" w:rsidR="0020214A" w:rsidRDefault="00000000">
      <w:pPr>
        <w:ind w:firstLineChars="200" w:firstLine="440"/>
      </w:pPr>
      <w:r>
        <w:rPr>
          <w:rFonts w:hint="eastAsia"/>
        </w:rPr>
        <w:t>小雅</w:t>
      </w:r>
      <w:r>
        <w:rPr>
          <w:rFonts w:hint="eastAsia"/>
        </w:rPr>
        <w:t>Plus</w:t>
      </w:r>
      <w:r>
        <w:rPr>
          <w:rFonts w:hint="eastAsia"/>
        </w:rPr>
        <w:t>的核心目标：</w:t>
      </w:r>
    </w:p>
    <w:p w14:paraId="408A909F" w14:textId="77777777" w:rsidR="0020214A" w:rsidRDefault="00000000">
      <w:pPr>
        <w:ind w:firstLineChars="200" w:firstLine="440"/>
      </w:pPr>
      <w:r>
        <w:rPr>
          <w:rFonts w:hint="eastAsia"/>
        </w:rPr>
        <w:t>提升教学效率：通过强大的题库管理和灵活</w:t>
      </w:r>
      <w:proofErr w:type="gramStart"/>
      <w:r>
        <w:rPr>
          <w:rFonts w:hint="eastAsia"/>
        </w:rPr>
        <w:t>的组卷功能</w:t>
      </w:r>
      <w:proofErr w:type="gramEnd"/>
      <w:r>
        <w:rPr>
          <w:rFonts w:hint="eastAsia"/>
        </w:rPr>
        <w:t>，帮助老师快速设计考试内容，减少重复劳动。</w:t>
      </w:r>
    </w:p>
    <w:p w14:paraId="1EDB05FF" w14:textId="77777777" w:rsidR="0020214A" w:rsidRDefault="00000000">
      <w:pPr>
        <w:ind w:firstLineChars="200" w:firstLine="440"/>
      </w:pPr>
      <w:r>
        <w:rPr>
          <w:rFonts w:hint="eastAsia"/>
        </w:rPr>
        <w:t>优化考试体验：为学生提供直观的考试界面和多样化的题型支持，确保考试过程流畅、高效。</w:t>
      </w:r>
    </w:p>
    <w:p w14:paraId="5381C022" w14:textId="77777777" w:rsidR="0020214A" w:rsidRDefault="00000000">
      <w:pPr>
        <w:ind w:firstLineChars="200" w:firstLine="440"/>
      </w:pPr>
      <w:r>
        <w:rPr>
          <w:rFonts w:hint="eastAsia"/>
        </w:rPr>
        <w:t>强化数据分析：为老师提供班级成绩的深度统计分析，帮助学生了解自身学习情况，促进教学相长。</w:t>
      </w:r>
    </w:p>
    <w:p w14:paraId="33B4B08B" w14:textId="77777777" w:rsidR="0020214A" w:rsidRDefault="00000000">
      <w:pPr>
        <w:ind w:firstLineChars="200" w:firstLine="440"/>
      </w:pPr>
      <w:r>
        <w:rPr>
          <w:rFonts w:hint="eastAsia"/>
        </w:rPr>
        <w:t>升级亮点：</w:t>
      </w:r>
    </w:p>
    <w:p w14:paraId="35E59652" w14:textId="77777777" w:rsidR="0020214A" w:rsidRDefault="00000000">
      <w:pPr>
        <w:ind w:firstLineChars="200" w:firstLine="440"/>
      </w:pPr>
      <w:r>
        <w:rPr>
          <w:rFonts w:hint="eastAsia"/>
        </w:rPr>
        <w:t>共享题库与个性化收藏：所有老师共享总题库，同时支持个人收藏，既促进资源共享，又满足个性化需求。</w:t>
      </w:r>
    </w:p>
    <w:p w14:paraId="43C488C1" w14:textId="77777777" w:rsidR="0020214A" w:rsidRDefault="00000000">
      <w:pPr>
        <w:ind w:firstLineChars="200" w:firstLine="440"/>
      </w:pPr>
      <w:r>
        <w:rPr>
          <w:rFonts w:hint="eastAsia"/>
        </w:rPr>
        <w:t>灵活的考试管理：支持考试状态的动态调整，老师可以随时发布、终止或修改考试，确保考试安排的灵活性。</w:t>
      </w:r>
    </w:p>
    <w:p w14:paraId="65BF1A18" w14:textId="77777777" w:rsidR="0020214A" w:rsidRDefault="00000000">
      <w:pPr>
        <w:ind w:firstLineChars="200" w:firstLine="440"/>
      </w:pPr>
      <w:r>
        <w:rPr>
          <w:rFonts w:hint="eastAsia"/>
        </w:rPr>
        <w:t>智能阅卷与成绩分析：自动批改选择题，减轻老师负担；提供多维度的成绩分析，帮助老师精准掌握班级学习情况。</w:t>
      </w:r>
    </w:p>
    <w:p w14:paraId="6F58FD95" w14:textId="77777777" w:rsidR="0020214A" w:rsidRDefault="00000000">
      <w:pPr>
        <w:ind w:firstLineChars="200" w:firstLine="440"/>
      </w:pPr>
      <w:r>
        <w:rPr>
          <w:rFonts w:hint="eastAsia"/>
        </w:rPr>
        <w:t>“小雅</w:t>
      </w:r>
      <w:r>
        <w:rPr>
          <w:rFonts w:hint="eastAsia"/>
        </w:rPr>
        <w:t>Plus</w:t>
      </w:r>
      <w:r>
        <w:rPr>
          <w:rFonts w:hint="eastAsia"/>
        </w:rPr>
        <w:t>”不仅是“小雅”</w:t>
      </w:r>
      <w:r>
        <w:rPr>
          <w:rFonts w:hint="eastAsia"/>
        </w:rPr>
        <w:t>App</w:t>
      </w:r>
      <w:r>
        <w:rPr>
          <w:rFonts w:hint="eastAsia"/>
        </w:rPr>
        <w:t>的功能升级，更是对教育信息化的一次深度探索。我们希望通过这一产品，为师生提供更智能、更便捷的在线考试解决方案，助力教育质量的全面提升。</w:t>
      </w:r>
    </w:p>
    <w:p w14:paraId="4405286D" w14:textId="77777777" w:rsidR="0020214A" w:rsidRDefault="00000000">
      <w:pPr>
        <w:pStyle w:val="1"/>
      </w:pPr>
      <w:bookmarkStart w:id="1" w:name="_Toc171523300"/>
      <w:r>
        <w:rPr>
          <w:rFonts w:hint="eastAsia"/>
        </w:rPr>
        <w:t>用户对象</w:t>
      </w:r>
      <w:bookmarkEnd w:id="1"/>
    </w:p>
    <w:p w14:paraId="14ECBBA3" w14:textId="77777777" w:rsidR="0020214A" w:rsidRDefault="00000000">
      <w:r>
        <w:t>一、</w:t>
      </w:r>
      <w:r>
        <w:rPr>
          <w:rFonts w:hint="eastAsia"/>
        </w:rPr>
        <w:t>教师用户</w:t>
      </w:r>
    </w:p>
    <w:p w14:paraId="58E70E1E" w14:textId="77777777" w:rsidR="0020214A" w:rsidRDefault="00000000"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核心功能需求</w:t>
      </w:r>
    </w:p>
    <w:p w14:paraId="33156DB1" w14:textId="77777777" w:rsidR="0020214A" w:rsidRDefault="00000000">
      <w:r>
        <w:lastRenderedPageBreak/>
        <w:t>考题管理</w:t>
      </w:r>
      <w:r>
        <w:rPr>
          <w:rFonts w:hint="eastAsia"/>
        </w:rPr>
        <w:t>：</w:t>
      </w:r>
    </w:p>
    <w:p w14:paraId="581DDC24" w14:textId="77777777" w:rsidR="0020214A" w:rsidRDefault="00000000">
      <w:r>
        <w:t>支持单选题、多选题、填空题、简答题、论述题、计算题等题型的创建与编辑。</w:t>
      </w:r>
    </w:p>
    <w:p w14:paraId="0C933DCD" w14:textId="77777777" w:rsidR="0020214A" w:rsidRDefault="00000000">
      <w:r>
        <w:t>题目属性需包含：题干、答案、分值、课程关联、难度标签（可选）。</w:t>
      </w:r>
    </w:p>
    <w:p w14:paraId="07B6AA75" w14:textId="77777777" w:rsidR="0020214A" w:rsidRDefault="00000000">
      <w:r>
        <w:t>支持题目批量导入（如</w:t>
      </w:r>
      <w:r>
        <w:t>Excel</w:t>
      </w:r>
      <w:r>
        <w:t>模板）。</w:t>
      </w:r>
    </w:p>
    <w:p w14:paraId="05B5FAD6" w14:textId="77777777" w:rsidR="0020214A" w:rsidRDefault="00000000">
      <w:r>
        <w:t>题库管理</w:t>
      </w:r>
      <w:r>
        <w:rPr>
          <w:rFonts w:hint="eastAsia"/>
        </w:rPr>
        <w:t>：</w:t>
      </w:r>
    </w:p>
    <w:p w14:paraId="31649D4A" w14:textId="77777777" w:rsidR="0020214A" w:rsidRDefault="00000000">
      <w:r>
        <w:t>总题库：所有教师共享，支持按课程、题型、</w:t>
      </w:r>
      <w:proofErr w:type="gramStart"/>
      <w:r>
        <w:t>考频筛选</w:t>
      </w:r>
      <w:proofErr w:type="gramEnd"/>
      <w:r>
        <w:t>题目。</w:t>
      </w:r>
    </w:p>
    <w:p w14:paraId="7BF2E689" w14:textId="77777777" w:rsidR="0020214A" w:rsidRDefault="00000000">
      <w:r>
        <w:t>个人题库：教师可收藏总题库题目，或创建私有题目（仅自己可见）。</w:t>
      </w:r>
    </w:p>
    <w:p w14:paraId="308320FD" w14:textId="77777777" w:rsidR="0020214A" w:rsidRDefault="00000000">
      <w:r>
        <w:t>题目修改后自动更新</w:t>
      </w:r>
      <w:r>
        <w:t>“</w:t>
      </w:r>
      <w:r>
        <w:t>最后修改人</w:t>
      </w:r>
      <w:r>
        <w:t>”</w:t>
      </w:r>
      <w:r>
        <w:t>字段，并保留历史版本（可选）。</w:t>
      </w:r>
    </w:p>
    <w:p w14:paraId="31955045" w14:textId="77777777" w:rsidR="0020214A" w:rsidRDefault="00000000">
      <w:proofErr w:type="gramStart"/>
      <w:r>
        <w:t>组卷与</w:t>
      </w:r>
      <w:proofErr w:type="gramEnd"/>
      <w:r>
        <w:t>考试管理</w:t>
      </w:r>
      <w:r>
        <w:rPr>
          <w:rFonts w:hint="eastAsia"/>
        </w:rPr>
        <w:t>：</w:t>
      </w:r>
    </w:p>
    <w:p w14:paraId="4835300C" w14:textId="77777777" w:rsidR="0020214A" w:rsidRDefault="00000000">
      <w:r>
        <w:t>灵活组卷：从题库中拖拽题目生成试卷，支持手动调整题目顺序与分值。</w:t>
      </w:r>
    </w:p>
    <w:p w14:paraId="3B81130D" w14:textId="77777777" w:rsidR="0020214A" w:rsidRDefault="00000000">
      <w:r>
        <w:t>考试设置：需配置考试时间（开始</w:t>
      </w:r>
      <w:r>
        <w:t>/</w:t>
      </w:r>
      <w:r>
        <w:t>结束）、总分、是否自动发布。</w:t>
      </w:r>
    </w:p>
    <w:p w14:paraId="61C4B9A1" w14:textId="77777777" w:rsidR="0020214A" w:rsidRDefault="00000000">
      <w:r>
        <w:t>权限控制：支持将试卷编辑权限共享给其他教师（协同组卷）。</w:t>
      </w:r>
    </w:p>
    <w:p w14:paraId="53124282" w14:textId="77777777" w:rsidR="0020214A" w:rsidRDefault="00000000">
      <w:r>
        <w:t>阅卷功能</w:t>
      </w:r>
      <w:r>
        <w:rPr>
          <w:rFonts w:hint="eastAsia"/>
        </w:rPr>
        <w:t>：</w:t>
      </w:r>
    </w:p>
    <w:p w14:paraId="7E8E5A14" w14:textId="77777777" w:rsidR="0020214A" w:rsidRDefault="00000000">
      <w:r>
        <w:t>自动阅卷：选择题系统自动评分，支持多选答案部分得分（如答对一半得</w:t>
      </w:r>
      <w:r>
        <w:t>50%</w:t>
      </w:r>
      <w:r>
        <w:t>分值）。</w:t>
      </w:r>
    </w:p>
    <w:p w14:paraId="36229DD6" w14:textId="77777777" w:rsidR="0020214A" w:rsidRDefault="00000000">
      <w:r>
        <w:t>手动阅卷：主观题提供评分框（可输入分数或扣分），支持批注反馈。</w:t>
      </w:r>
    </w:p>
    <w:p w14:paraId="690DFC39" w14:textId="77777777" w:rsidR="0020214A" w:rsidRDefault="00000000">
      <w:r>
        <w:t>异常处理：未批改</w:t>
      </w:r>
      <w:proofErr w:type="gramStart"/>
      <w:r>
        <w:t>题目需高亮</w:t>
      </w:r>
      <w:proofErr w:type="gramEnd"/>
      <w:r>
        <w:t>提醒，支持批量提交成绩。</w:t>
      </w:r>
    </w:p>
    <w:p w14:paraId="5891FC9C" w14:textId="77777777" w:rsidR="0020214A" w:rsidRDefault="00000000">
      <w:r>
        <w:t>成绩分析</w:t>
      </w:r>
      <w:r>
        <w:rPr>
          <w:rFonts w:hint="eastAsia"/>
        </w:rPr>
        <w:t>：</w:t>
      </w:r>
    </w:p>
    <w:p w14:paraId="7394C7B5" w14:textId="77777777" w:rsidR="0020214A" w:rsidRDefault="00000000">
      <w:r>
        <w:t>班级维度：最高分、最低分、平均分、标准差、及格率。</w:t>
      </w:r>
    </w:p>
    <w:p w14:paraId="2DBE5F32" w14:textId="77777777" w:rsidR="0020214A" w:rsidRDefault="00000000">
      <w:r>
        <w:t>题目维度：每题正确率，标记高频错题。</w:t>
      </w:r>
    </w:p>
    <w:p w14:paraId="7B56BF20" w14:textId="77777777" w:rsidR="0020214A" w:rsidRDefault="00000000">
      <w:r>
        <w:t>导出功能：支持</w:t>
      </w:r>
      <w:r>
        <w:t>Excel/PDF</w:t>
      </w:r>
      <w:r>
        <w:t>格式导出成绩报告。</w:t>
      </w:r>
    </w:p>
    <w:p w14:paraId="49EF3725" w14:textId="77777777" w:rsidR="0020214A" w:rsidRDefault="00000000">
      <w:r>
        <w:rPr>
          <w:rFonts w:hint="eastAsia"/>
        </w:rPr>
        <w:t>2</w:t>
      </w:r>
      <w:r>
        <w:rPr>
          <w:rFonts w:hint="eastAsia"/>
        </w:rPr>
        <w:t>、</w:t>
      </w:r>
      <w:r>
        <w:t>非功能性需求</w:t>
      </w:r>
      <w:r>
        <w:rPr>
          <w:rFonts w:hint="eastAsia"/>
        </w:rPr>
        <w:t>：</w:t>
      </w:r>
    </w:p>
    <w:p w14:paraId="79235E7B" w14:textId="77777777" w:rsidR="0020214A" w:rsidRDefault="00000000">
      <w:r>
        <w:t>性能要求：</w:t>
      </w:r>
      <w:proofErr w:type="gramStart"/>
      <w:r>
        <w:t>组卷操作</w:t>
      </w:r>
      <w:proofErr w:type="gramEnd"/>
      <w:r>
        <w:t>响应时间</w:t>
      </w:r>
      <w:r>
        <w:t>≤2</w:t>
      </w:r>
      <w:r>
        <w:t>秒，成绩统计生成时间</w:t>
      </w:r>
      <w:r>
        <w:t>≤5</w:t>
      </w:r>
      <w:r>
        <w:t>秒（</w:t>
      </w:r>
      <w:r>
        <w:t>100</w:t>
      </w:r>
      <w:r>
        <w:t>人以内班级）。</w:t>
      </w:r>
    </w:p>
    <w:p w14:paraId="5CEC7EEE" w14:textId="77777777" w:rsidR="0020214A" w:rsidRDefault="00000000">
      <w:r>
        <w:t>数据安全：教师仅能管理自己创建的考试和课程关联的班级数据。</w:t>
      </w:r>
    </w:p>
    <w:p w14:paraId="77CE602D" w14:textId="77777777" w:rsidR="0020214A" w:rsidRDefault="00000000">
      <w:r>
        <w:t xml:space="preserve">2. </w:t>
      </w:r>
      <w:r>
        <w:t>学生用户</w:t>
      </w:r>
    </w:p>
    <w:p w14:paraId="434C97E2" w14:textId="77777777" w:rsidR="0020214A" w:rsidRDefault="00000000">
      <w:r>
        <w:t>1</w:t>
      </w:r>
      <w:r>
        <w:rPr>
          <w:rFonts w:hint="eastAsia"/>
        </w:rPr>
        <w:t>、</w:t>
      </w:r>
      <w:r>
        <w:t xml:space="preserve"> </w:t>
      </w:r>
      <w:r>
        <w:t>核心功能需求</w:t>
      </w:r>
    </w:p>
    <w:p w14:paraId="6C6B848D" w14:textId="77777777" w:rsidR="0020214A" w:rsidRDefault="00000000">
      <w:r>
        <w:t>考试参与</w:t>
      </w:r>
      <w:r>
        <w:rPr>
          <w:rFonts w:hint="eastAsia"/>
        </w:rPr>
        <w:t>：</w:t>
      </w:r>
    </w:p>
    <w:p w14:paraId="73C9120D" w14:textId="77777777" w:rsidR="0020214A" w:rsidRDefault="00000000">
      <w:r>
        <w:t>考试列表：显示已发布且未截止的考试，按时间排序。</w:t>
      </w:r>
    </w:p>
    <w:p w14:paraId="03C66E3E" w14:textId="77777777" w:rsidR="0020214A" w:rsidRDefault="00000000">
      <w:r>
        <w:lastRenderedPageBreak/>
        <w:t>答题界面：</w:t>
      </w:r>
    </w:p>
    <w:p w14:paraId="6E7FFB31" w14:textId="77777777" w:rsidR="0020214A" w:rsidRDefault="00000000">
      <w:r>
        <w:t>选择题：单选</w:t>
      </w:r>
      <w:r>
        <w:t>/</w:t>
      </w:r>
      <w:r>
        <w:t>多选按钮，支持标记疑问题目。</w:t>
      </w:r>
    </w:p>
    <w:p w14:paraId="3ED46942" w14:textId="77777777" w:rsidR="0020214A" w:rsidRDefault="00000000">
      <w:r>
        <w:t>主观题：文本输入框（填空</w:t>
      </w:r>
      <w:proofErr w:type="gramStart"/>
      <w:r>
        <w:t>题限制</w:t>
      </w:r>
      <w:proofErr w:type="gramEnd"/>
      <w:r>
        <w:t>字数，简答题支持图片上传）。</w:t>
      </w:r>
    </w:p>
    <w:p w14:paraId="75D6D686" w14:textId="77777777" w:rsidR="0020214A" w:rsidRDefault="00000000">
      <w:r>
        <w:t>防作弊：页面全屏锁定（禁止切换标签页），自动保存答案（每</w:t>
      </w:r>
      <w:r>
        <w:t>30</w:t>
      </w:r>
      <w:r>
        <w:t>秒）。</w:t>
      </w:r>
    </w:p>
    <w:p w14:paraId="4DF0D2CE" w14:textId="77777777" w:rsidR="0020214A" w:rsidRDefault="00000000">
      <w:r>
        <w:t>成绩查询</w:t>
      </w:r>
      <w:r>
        <w:rPr>
          <w:rFonts w:hint="eastAsia"/>
        </w:rPr>
        <w:t>：</w:t>
      </w:r>
    </w:p>
    <w:p w14:paraId="2AD41A0E" w14:textId="77777777" w:rsidR="0020214A" w:rsidRDefault="00000000">
      <w:r>
        <w:t>个人成绩单：显示总分、每题得分</w:t>
      </w:r>
      <w:r>
        <w:t>/</w:t>
      </w:r>
      <w:r>
        <w:t>满分、正确答案（选择题）与教师批注（主观题）。</w:t>
      </w:r>
    </w:p>
    <w:p w14:paraId="25F8502C" w14:textId="77777777" w:rsidR="0020214A" w:rsidRDefault="00000000">
      <w:r>
        <w:t>错题回顾：支持按课程、考试筛选错题，生成错题本（可导出）。</w:t>
      </w:r>
    </w:p>
    <w:p w14:paraId="42286D98" w14:textId="77777777" w:rsidR="0020214A" w:rsidRDefault="00000000">
      <w:r>
        <w:t>2</w:t>
      </w:r>
      <w:r>
        <w:rPr>
          <w:rFonts w:hint="eastAsia"/>
        </w:rPr>
        <w:t>、</w:t>
      </w:r>
      <w:r>
        <w:t xml:space="preserve"> </w:t>
      </w:r>
      <w:r>
        <w:t>非功能性需求</w:t>
      </w:r>
    </w:p>
    <w:p w14:paraId="2401303F" w14:textId="77777777" w:rsidR="0020214A" w:rsidRDefault="00000000">
      <w:r>
        <w:t>兼容性：支持</w:t>
      </w:r>
      <w:r>
        <w:t>Chrome/Firefox/Edge</w:t>
      </w:r>
      <w:r>
        <w:t>浏览器及移动端</w:t>
      </w:r>
      <w:r>
        <w:t>H5</w:t>
      </w:r>
      <w:r>
        <w:t>适配。</w:t>
      </w:r>
    </w:p>
    <w:p w14:paraId="5CA49410" w14:textId="77777777" w:rsidR="0020214A" w:rsidRDefault="00000000">
      <w:r>
        <w:t>容错性：网络中断时自动缓存答案，恢复连接后提交。</w:t>
      </w:r>
    </w:p>
    <w:p w14:paraId="30D105FA" w14:textId="77777777" w:rsidR="0020214A" w:rsidRDefault="00000000">
      <w:r>
        <w:t xml:space="preserve">3. </w:t>
      </w:r>
      <w:r>
        <w:t>管理员用户</w:t>
      </w:r>
    </w:p>
    <w:p w14:paraId="5DDF0B54" w14:textId="77777777" w:rsidR="0020214A" w:rsidRDefault="00000000">
      <w:r>
        <w:t>1</w:t>
      </w:r>
      <w:r>
        <w:rPr>
          <w:rFonts w:hint="eastAsia"/>
        </w:rPr>
        <w:t>、</w:t>
      </w:r>
      <w:r>
        <w:t xml:space="preserve"> </w:t>
      </w:r>
      <w:r>
        <w:t>核心功能需求</w:t>
      </w:r>
    </w:p>
    <w:p w14:paraId="50C2889B" w14:textId="77777777" w:rsidR="0020214A" w:rsidRDefault="00000000">
      <w:r>
        <w:t>用户与课程管理</w:t>
      </w:r>
      <w:r>
        <w:rPr>
          <w:rFonts w:hint="eastAsia"/>
        </w:rPr>
        <w:t>：</w:t>
      </w:r>
    </w:p>
    <w:p w14:paraId="51FF7C26" w14:textId="77777777" w:rsidR="0020214A" w:rsidRDefault="00000000">
      <w:r>
        <w:t>批量导入：通过</w:t>
      </w:r>
      <w:r>
        <w:t>Excel</w:t>
      </w:r>
      <w:r>
        <w:t>导入学生</w:t>
      </w:r>
      <w:r>
        <w:t>/</w:t>
      </w:r>
      <w:r>
        <w:t>教师信息（姓名、学号</w:t>
      </w:r>
      <w:r>
        <w:t>/</w:t>
      </w:r>
      <w:r>
        <w:t>工号、学院）。</w:t>
      </w:r>
    </w:p>
    <w:p w14:paraId="514A8F7A" w14:textId="77777777" w:rsidR="0020214A" w:rsidRDefault="00000000">
      <w:r>
        <w:t>选课关联：手动绑定学生</w:t>
      </w:r>
      <w:r>
        <w:t>-</w:t>
      </w:r>
      <w:r>
        <w:t>课程</w:t>
      </w:r>
      <w:r>
        <w:t>-</w:t>
      </w:r>
      <w:r>
        <w:t>教师关系（支持按班级批量操作）。</w:t>
      </w:r>
    </w:p>
    <w:p w14:paraId="346F14B6" w14:textId="77777777" w:rsidR="0020214A" w:rsidRDefault="00000000">
      <w:r>
        <w:t>账号重置：强制重置用户密码（如忘记密码时）。</w:t>
      </w:r>
    </w:p>
    <w:p w14:paraId="247A5858" w14:textId="77777777" w:rsidR="0020214A" w:rsidRDefault="00000000">
      <w:r>
        <w:t>系统监控</w:t>
      </w:r>
      <w:r>
        <w:rPr>
          <w:rFonts w:hint="eastAsia"/>
        </w:rPr>
        <w:t>：</w:t>
      </w:r>
    </w:p>
    <w:p w14:paraId="049BF3BA" w14:textId="77777777" w:rsidR="0020214A" w:rsidRDefault="00000000">
      <w:r>
        <w:t>日志审计：记录用户登录、考试操作（如删除题目）等关键行为。</w:t>
      </w:r>
    </w:p>
    <w:p w14:paraId="6DE1CC2F" w14:textId="77777777" w:rsidR="0020214A" w:rsidRDefault="00000000">
      <w:r>
        <w:t>资源预警：监控数据库存储空间，超阈值时通知管理员。</w:t>
      </w:r>
    </w:p>
    <w:p w14:paraId="0A6307F6" w14:textId="77777777" w:rsidR="0020214A" w:rsidRDefault="00000000">
      <w:r>
        <w:t>2</w:t>
      </w:r>
      <w:r>
        <w:rPr>
          <w:rFonts w:hint="eastAsia"/>
        </w:rPr>
        <w:t>、</w:t>
      </w:r>
      <w:r>
        <w:t xml:space="preserve"> </w:t>
      </w:r>
      <w:r>
        <w:t>非功能性需求</w:t>
      </w:r>
    </w:p>
    <w:p w14:paraId="1435169A" w14:textId="77777777" w:rsidR="0020214A" w:rsidRDefault="00000000">
      <w:r>
        <w:t>权限隔离：管理员无权查看考试具体内容（如题目、答案）。</w:t>
      </w:r>
    </w:p>
    <w:p w14:paraId="53B0C831" w14:textId="77777777" w:rsidR="0020214A" w:rsidRDefault="00000000">
      <w:r>
        <w:t>备份策略：每日凌晨自动备份数据库，保留最近</w:t>
      </w:r>
      <w:r>
        <w:t>7</w:t>
      </w:r>
      <w:r>
        <w:t>天备份。</w:t>
      </w:r>
    </w:p>
    <w:p w14:paraId="3FFCED1F" w14:textId="77777777" w:rsidR="0020214A" w:rsidRDefault="0020214A">
      <w:pPr>
        <w:ind w:left="432" w:firstLine="444"/>
      </w:pPr>
    </w:p>
    <w:p w14:paraId="652198A0" w14:textId="77777777" w:rsidR="0020214A" w:rsidRDefault="00000000">
      <w:r>
        <w:rPr>
          <w:rFonts w:hint="eastAsia"/>
        </w:rPr>
        <w:t>四、</w:t>
      </w:r>
      <w:r>
        <w:t>特殊场景需求</w:t>
      </w:r>
    </w:p>
    <w:p w14:paraId="54E90E36" w14:textId="77777777" w:rsidR="0020214A" w:rsidRDefault="00000000">
      <w:r>
        <w:t>考试冲突处理</w:t>
      </w:r>
      <w:r>
        <w:rPr>
          <w:rFonts w:hint="eastAsia"/>
        </w:rPr>
        <w:t>：</w:t>
      </w:r>
    </w:p>
    <w:p w14:paraId="0BD31087" w14:textId="77777777" w:rsidR="0020214A" w:rsidRDefault="00000000">
      <w:proofErr w:type="gramStart"/>
      <w:r>
        <w:t>若学</w:t>
      </w:r>
      <w:proofErr w:type="gramEnd"/>
      <w:r>
        <w:t>生同时段有多场考试，系统需提示冲突并禁止进入。</w:t>
      </w:r>
    </w:p>
    <w:p w14:paraId="3B2DB587" w14:textId="77777777" w:rsidR="0020214A" w:rsidRDefault="00000000">
      <w:r>
        <w:t>异常提交</w:t>
      </w:r>
      <w:r>
        <w:rPr>
          <w:rFonts w:hint="eastAsia"/>
        </w:rPr>
        <w:t>：</w:t>
      </w:r>
    </w:p>
    <w:p w14:paraId="6399D581" w14:textId="77777777" w:rsidR="0020214A" w:rsidRDefault="00000000">
      <w:r>
        <w:lastRenderedPageBreak/>
        <w:t>考试截止时未提交的试卷，系统自动强制提交（保存已答题目）。</w:t>
      </w:r>
    </w:p>
    <w:p w14:paraId="1FA0B16C" w14:textId="77777777" w:rsidR="0020214A" w:rsidRDefault="00000000">
      <w:r>
        <w:t>题目争议</w:t>
      </w:r>
      <w:r>
        <w:rPr>
          <w:rFonts w:hint="eastAsia"/>
        </w:rPr>
        <w:t>：</w:t>
      </w:r>
    </w:p>
    <w:p w14:paraId="72C343DD" w14:textId="77777777" w:rsidR="0020214A" w:rsidRDefault="00000000">
      <w:r>
        <w:t>学生可对主观题评分发起申诉，教师需重新审核并更新成绩。</w:t>
      </w:r>
    </w:p>
    <w:p w14:paraId="480F6800" w14:textId="77777777" w:rsidR="0020214A" w:rsidRDefault="00000000">
      <w:pPr>
        <w:pStyle w:val="1"/>
      </w:pPr>
      <w:bookmarkStart w:id="2" w:name="_Toc171523301"/>
      <w:r>
        <w:rPr>
          <w:rFonts w:hint="eastAsia"/>
        </w:rPr>
        <w:t>应用范围</w:t>
      </w:r>
      <w:bookmarkEnd w:id="2"/>
    </w:p>
    <w:p w14:paraId="1215A570" w14:textId="77777777" w:rsidR="0020214A" w:rsidRDefault="00000000">
      <w:r>
        <w:rPr>
          <w:rFonts w:hint="eastAsia"/>
        </w:rPr>
        <w:t xml:space="preserve">1. </w:t>
      </w:r>
      <w:r>
        <w:rPr>
          <w:rFonts w:hint="eastAsia"/>
        </w:rPr>
        <w:t>核心应用场景</w:t>
      </w:r>
    </w:p>
    <w:p w14:paraId="63788091" w14:textId="77777777" w:rsidR="0020214A" w:rsidRDefault="00000000">
      <w:r>
        <w:rPr>
          <w:rFonts w:hint="eastAsia"/>
        </w:rPr>
        <w:t xml:space="preserve">1.1 </w:t>
      </w:r>
      <w:r>
        <w:rPr>
          <w:rFonts w:hint="eastAsia"/>
        </w:rPr>
        <w:t>学校教育场景</w:t>
      </w:r>
    </w:p>
    <w:p w14:paraId="20E93470" w14:textId="77777777" w:rsidR="0020214A" w:rsidRDefault="00000000">
      <w:r>
        <w:rPr>
          <w:rFonts w:hint="eastAsia"/>
        </w:rPr>
        <w:t>课堂测验：</w:t>
      </w:r>
    </w:p>
    <w:p w14:paraId="2D8D6689" w14:textId="77777777" w:rsidR="0020214A" w:rsidRDefault="00000000">
      <w:r>
        <w:rPr>
          <w:rFonts w:hint="eastAsia"/>
        </w:rPr>
        <w:t>支持教师快速创建随堂测验（</w:t>
      </w:r>
      <w:r>
        <w:rPr>
          <w:rFonts w:hint="eastAsia"/>
        </w:rPr>
        <w:t>10-15</w:t>
      </w:r>
      <w:r>
        <w:rPr>
          <w:rFonts w:hint="eastAsia"/>
        </w:rPr>
        <w:t>题），即时发布并统计正确率。</w:t>
      </w:r>
    </w:p>
    <w:p w14:paraId="24A351F0" w14:textId="77777777" w:rsidR="0020214A" w:rsidRDefault="00000000">
      <w:r>
        <w:rPr>
          <w:rFonts w:hint="eastAsia"/>
        </w:rPr>
        <w:t>需适配机房环境（如统一</w:t>
      </w:r>
      <w:r>
        <w:rPr>
          <w:rFonts w:hint="eastAsia"/>
        </w:rPr>
        <w:t>IP</w:t>
      </w:r>
      <w:r>
        <w:rPr>
          <w:rFonts w:hint="eastAsia"/>
        </w:rPr>
        <w:t>段访问、离线缓存题目）。</w:t>
      </w:r>
    </w:p>
    <w:p w14:paraId="288B388F" w14:textId="77777777" w:rsidR="0020214A" w:rsidRDefault="00000000">
      <w:r>
        <w:rPr>
          <w:rFonts w:hint="eastAsia"/>
        </w:rPr>
        <w:t>期中</w:t>
      </w:r>
      <w:r>
        <w:rPr>
          <w:rFonts w:hint="eastAsia"/>
        </w:rPr>
        <w:t>/</w:t>
      </w:r>
      <w:r>
        <w:rPr>
          <w:rFonts w:hint="eastAsia"/>
        </w:rPr>
        <w:t>期末考试：</w:t>
      </w:r>
    </w:p>
    <w:p w14:paraId="00058DA9" w14:textId="77777777" w:rsidR="0020214A" w:rsidRDefault="00000000">
      <w:r>
        <w:rPr>
          <w:rFonts w:hint="eastAsia"/>
        </w:rPr>
        <w:t>支持大规模并发考试（单场最多</w:t>
      </w:r>
      <w:r>
        <w:rPr>
          <w:rFonts w:hint="eastAsia"/>
        </w:rPr>
        <w:t>500</w:t>
      </w:r>
      <w:r>
        <w:rPr>
          <w:rFonts w:hint="eastAsia"/>
        </w:rPr>
        <w:t>人），自动分配监考规则（如随机题目顺序）。</w:t>
      </w:r>
    </w:p>
    <w:p w14:paraId="70183959" w14:textId="77777777" w:rsidR="0020214A" w:rsidRDefault="00000000">
      <w:r>
        <w:rPr>
          <w:rFonts w:hint="eastAsia"/>
        </w:rPr>
        <w:t>提供防作弊功能：题目乱序、选项乱序、全屏锁定。</w:t>
      </w:r>
    </w:p>
    <w:p w14:paraId="6C5D0AEF" w14:textId="77777777" w:rsidR="0020214A" w:rsidRDefault="00000000">
      <w:r>
        <w:rPr>
          <w:rFonts w:hint="eastAsia"/>
        </w:rPr>
        <w:t>作业批改：</w:t>
      </w:r>
    </w:p>
    <w:p w14:paraId="48796756" w14:textId="77777777" w:rsidR="0020214A" w:rsidRDefault="00000000">
      <w:r>
        <w:rPr>
          <w:rFonts w:hint="eastAsia"/>
        </w:rPr>
        <w:t>教师发布</w:t>
      </w:r>
      <w:proofErr w:type="gramStart"/>
      <w:r>
        <w:rPr>
          <w:rFonts w:hint="eastAsia"/>
        </w:rPr>
        <w:t>带答案</w:t>
      </w:r>
      <w:proofErr w:type="gramEnd"/>
      <w:r>
        <w:rPr>
          <w:rFonts w:hint="eastAsia"/>
        </w:rPr>
        <w:t>的练习卷，学生提交后系统自动核对客观题答案。</w:t>
      </w:r>
    </w:p>
    <w:p w14:paraId="747E3976" w14:textId="77777777" w:rsidR="0020214A" w:rsidRDefault="00000000">
      <w:r>
        <w:rPr>
          <w:rFonts w:hint="eastAsia"/>
        </w:rPr>
        <w:t xml:space="preserve">1.2 </w:t>
      </w:r>
      <w:r>
        <w:rPr>
          <w:rFonts w:hint="eastAsia"/>
        </w:rPr>
        <w:t>培训机构场景</w:t>
      </w:r>
    </w:p>
    <w:p w14:paraId="296F614D" w14:textId="77777777" w:rsidR="0020214A" w:rsidRDefault="00000000">
      <w:r>
        <w:rPr>
          <w:rFonts w:hint="eastAsia"/>
        </w:rPr>
        <w:t>技能认证考试：</w:t>
      </w:r>
    </w:p>
    <w:p w14:paraId="30F47D26" w14:textId="77777777" w:rsidR="0020214A" w:rsidRDefault="00000000">
      <w:r>
        <w:rPr>
          <w:rFonts w:hint="eastAsia"/>
        </w:rPr>
        <w:t>支持证书关联考试（通过后系统生成电子证书，</w:t>
      </w:r>
      <w:proofErr w:type="gramStart"/>
      <w:r>
        <w:rPr>
          <w:rFonts w:hint="eastAsia"/>
        </w:rPr>
        <w:t>含唯一</w:t>
      </w:r>
      <w:proofErr w:type="gramEnd"/>
      <w:r>
        <w:rPr>
          <w:rFonts w:hint="eastAsia"/>
        </w:rPr>
        <w:t>编号）。</w:t>
      </w:r>
    </w:p>
    <w:p w14:paraId="2E71DACB" w14:textId="77777777" w:rsidR="0020214A" w:rsidRDefault="00000000">
      <w:r>
        <w:rPr>
          <w:rFonts w:hint="eastAsia"/>
        </w:rPr>
        <w:t>题目类型需包含实操题（如编程题、设计题上传作品）。</w:t>
      </w:r>
    </w:p>
    <w:p w14:paraId="60E37C3B" w14:textId="77777777" w:rsidR="0020214A" w:rsidRDefault="00000000">
      <w:r>
        <w:rPr>
          <w:rFonts w:hint="eastAsia"/>
        </w:rPr>
        <w:t>学习效果评估：</w:t>
      </w:r>
    </w:p>
    <w:p w14:paraId="1221BF26" w14:textId="77777777" w:rsidR="0020214A" w:rsidRDefault="00000000">
      <w:r>
        <w:rPr>
          <w:rFonts w:hint="eastAsia"/>
        </w:rPr>
        <w:t>按章节生成测试卷，自动分析学员薄弱知识点。</w:t>
      </w:r>
    </w:p>
    <w:p w14:paraId="33AED4DF" w14:textId="77777777" w:rsidR="0020214A" w:rsidRDefault="00000000">
      <w:r>
        <w:rPr>
          <w:rFonts w:hint="eastAsia"/>
        </w:rPr>
        <w:t xml:space="preserve">1.3 </w:t>
      </w:r>
      <w:proofErr w:type="gramStart"/>
      <w:r>
        <w:rPr>
          <w:rFonts w:hint="eastAsia"/>
        </w:rPr>
        <w:t>企业内训场景</w:t>
      </w:r>
      <w:proofErr w:type="gramEnd"/>
    </w:p>
    <w:p w14:paraId="55292E1A" w14:textId="77777777" w:rsidR="0020214A" w:rsidRDefault="00000000">
      <w:r>
        <w:rPr>
          <w:rFonts w:hint="eastAsia"/>
        </w:rPr>
        <w:t>员工考核：</w:t>
      </w:r>
    </w:p>
    <w:p w14:paraId="27DA730A" w14:textId="77777777" w:rsidR="0020214A" w:rsidRDefault="00000000">
      <w:r>
        <w:rPr>
          <w:rFonts w:hint="eastAsia"/>
        </w:rPr>
        <w:t>与企业</w:t>
      </w:r>
      <w:r>
        <w:rPr>
          <w:rFonts w:hint="eastAsia"/>
        </w:rPr>
        <w:t>OA</w:t>
      </w:r>
      <w:r>
        <w:rPr>
          <w:rFonts w:hint="eastAsia"/>
        </w:rPr>
        <w:t>系统集成，自动同步部门人员名单</w:t>
      </w:r>
      <w:proofErr w:type="gramStart"/>
      <w:r>
        <w:rPr>
          <w:rFonts w:hint="eastAsia"/>
        </w:rPr>
        <w:t>至考试</w:t>
      </w:r>
      <w:proofErr w:type="gramEnd"/>
      <w:r>
        <w:rPr>
          <w:rFonts w:hint="eastAsia"/>
        </w:rPr>
        <w:t>分组。</w:t>
      </w:r>
    </w:p>
    <w:p w14:paraId="027C0713" w14:textId="77777777" w:rsidR="0020214A" w:rsidRDefault="00000000">
      <w:r>
        <w:rPr>
          <w:rFonts w:hint="eastAsia"/>
        </w:rPr>
        <w:t>支持匿名考试（隐藏考生姓名，仅显示工号）。</w:t>
      </w:r>
    </w:p>
    <w:p w14:paraId="6B281F78" w14:textId="77777777" w:rsidR="0020214A" w:rsidRDefault="00000000">
      <w:r>
        <w:rPr>
          <w:rFonts w:hint="eastAsia"/>
        </w:rPr>
        <w:t>培训测试：</w:t>
      </w:r>
    </w:p>
    <w:p w14:paraId="7D4C27F1" w14:textId="77777777" w:rsidR="0020214A" w:rsidRDefault="00000000">
      <w:r>
        <w:rPr>
          <w:rFonts w:hint="eastAsia"/>
        </w:rPr>
        <w:t>培训视频</w:t>
      </w:r>
      <w:r>
        <w:rPr>
          <w:rFonts w:hint="eastAsia"/>
        </w:rPr>
        <w:t>/</w:t>
      </w:r>
      <w:r>
        <w:rPr>
          <w:rFonts w:hint="eastAsia"/>
        </w:rPr>
        <w:t>文档学习后，强制通过关联测试方可获得学分。</w:t>
      </w:r>
    </w:p>
    <w:p w14:paraId="6DA5484D" w14:textId="77777777" w:rsidR="0020214A" w:rsidRDefault="00000000">
      <w:pPr>
        <w:pStyle w:val="1"/>
      </w:pPr>
      <w:bookmarkStart w:id="3" w:name="_Toc171523302"/>
      <w:r>
        <w:rPr>
          <w:rFonts w:hint="eastAsia"/>
        </w:rPr>
        <w:lastRenderedPageBreak/>
        <w:t>术语定义</w:t>
      </w:r>
      <w:bookmarkStart w:id="4" w:name="术语定义"/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214A" w14:paraId="78D0D7FC" w14:textId="77777777">
        <w:tc>
          <w:tcPr>
            <w:tcW w:w="4148" w:type="dxa"/>
          </w:tcPr>
          <w:p w14:paraId="78D3A6A2" w14:textId="77777777" w:rsidR="0020214A" w:rsidRDefault="00000000">
            <w:pPr>
              <w:spacing w:line="360" w:lineRule="auto"/>
            </w:pPr>
            <w:r>
              <w:rPr>
                <w:rFonts w:hint="eastAsia"/>
              </w:rPr>
              <w:t>术语</w:t>
            </w:r>
          </w:p>
        </w:tc>
        <w:tc>
          <w:tcPr>
            <w:tcW w:w="4148" w:type="dxa"/>
          </w:tcPr>
          <w:p w14:paraId="6AAC8E02" w14:textId="77777777" w:rsidR="0020214A" w:rsidRDefault="00000000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20214A" w14:paraId="342FDCB8" w14:textId="77777777">
        <w:tc>
          <w:tcPr>
            <w:tcW w:w="4148" w:type="dxa"/>
          </w:tcPr>
          <w:p w14:paraId="7EFAE903" w14:textId="77777777" w:rsidR="0020214A" w:rsidRDefault="00000000">
            <w:pPr>
              <w:spacing w:line="360" w:lineRule="auto"/>
            </w:pPr>
            <w:r>
              <w:rPr>
                <w:rFonts w:hint="eastAsia"/>
              </w:rPr>
              <w:t>局域网</w:t>
            </w:r>
          </w:p>
        </w:tc>
        <w:tc>
          <w:tcPr>
            <w:tcW w:w="4148" w:type="dxa"/>
          </w:tcPr>
          <w:p w14:paraId="7ACA0BB3" w14:textId="77777777" w:rsidR="0020214A" w:rsidRDefault="00000000">
            <w:pPr>
              <w:spacing w:line="360" w:lineRule="auto"/>
            </w:pPr>
            <w:r>
              <w:rPr>
                <w:rFonts w:hint="eastAsia"/>
              </w:rPr>
              <w:t>即</w:t>
            </w:r>
            <w:r>
              <w:t>在某一区域内由多台计算机和相关设备通过网络连接设备</w:t>
            </w:r>
            <w:r>
              <w:rPr>
                <w:rFonts w:hint="eastAsia"/>
              </w:rPr>
              <w:t>，</w:t>
            </w:r>
            <w:r>
              <w:t>相互连接而形成的计算机网络，覆盖范围通常局限于一个办公室、一个校园或一个家庭等相对较小的区域。在局域网中，设备之间可以进行高速的数据传输，为聊天软件提供了基础的网络环境。例如，一个公司的办公网络，将公司内的电脑、打印机、服务器等设备连接在一起，使它们可以互相通信。</w:t>
            </w:r>
          </w:p>
        </w:tc>
      </w:tr>
      <w:tr w:rsidR="0020214A" w14:paraId="7DFDB507" w14:textId="77777777">
        <w:tc>
          <w:tcPr>
            <w:tcW w:w="4148" w:type="dxa"/>
          </w:tcPr>
          <w:p w14:paraId="2B336114" w14:textId="77777777" w:rsidR="0020214A" w:rsidRDefault="00000000">
            <w:pPr>
              <w:spacing w:line="360" w:lineRule="auto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4148" w:type="dxa"/>
          </w:tcPr>
          <w:p w14:paraId="6D1FF4C2" w14:textId="77777777" w:rsidR="0020214A" w:rsidRDefault="00000000">
            <w:pPr>
              <w:spacing w:line="360" w:lineRule="auto"/>
            </w:pPr>
            <w:r>
              <w:t>是分配给网络设备的一个唯一标识符，用于在网络中标识设备的位置。在局域网中，设备通常被分配一个私有</w:t>
            </w:r>
            <w:r>
              <w:t xml:space="preserve"> IP </w:t>
            </w:r>
            <w:r>
              <w:t>地址，如常见的</w:t>
            </w:r>
            <w:r>
              <w:t> 192.168.x.x </w:t>
            </w:r>
            <w:r>
              <w:t>或</w:t>
            </w:r>
            <w:r>
              <w:t> 10.x.x.x </w:t>
            </w:r>
            <w:r>
              <w:t>等地址段。</w:t>
            </w:r>
            <w:r>
              <w:t xml:space="preserve">IP </w:t>
            </w:r>
            <w:r>
              <w:t>地址是实现设备之间通信的基础，就像现实中的家庭住址，用于确定信息发送和接收的目的地</w:t>
            </w:r>
          </w:p>
        </w:tc>
      </w:tr>
      <w:tr w:rsidR="0020214A" w14:paraId="69ABD643" w14:textId="77777777">
        <w:tc>
          <w:tcPr>
            <w:tcW w:w="4148" w:type="dxa"/>
          </w:tcPr>
          <w:p w14:paraId="6D76ACBA" w14:textId="77777777" w:rsidR="0020214A" w:rsidRDefault="00000000">
            <w:pPr>
              <w:spacing w:line="360" w:lineRule="auto"/>
            </w:pPr>
            <w:r>
              <w:rPr>
                <w:rFonts w:hint="eastAsia"/>
              </w:rPr>
              <w:t>消息队列</w:t>
            </w:r>
          </w:p>
        </w:tc>
        <w:tc>
          <w:tcPr>
            <w:tcW w:w="4148" w:type="dxa"/>
          </w:tcPr>
          <w:p w14:paraId="7CCD43B8" w14:textId="77777777" w:rsidR="0020214A" w:rsidRDefault="00000000">
            <w:pPr>
              <w:widowControl/>
              <w:spacing w:before="0" w:beforeAutospacing="1" w:after="0" w:afterAutospacing="1"/>
              <w:jc w:val="left"/>
            </w:pPr>
            <w:r>
              <w:t>是一种存储消息的数据结构，用于存储待发送或待处理的消息。在局域网聊天软件中，消息队列可以暂时存储用户发送的消息，等待接收方接收，或在网络繁忙时存储未及时处理的消息，确保消息的有序处理和存储，避免消息丢失。</w:t>
            </w:r>
          </w:p>
        </w:tc>
      </w:tr>
      <w:tr w:rsidR="0020214A" w14:paraId="34D9E233" w14:textId="77777777">
        <w:tc>
          <w:tcPr>
            <w:tcW w:w="4148" w:type="dxa"/>
          </w:tcPr>
          <w:p w14:paraId="0047C241" w14:textId="77777777" w:rsidR="0020214A" w:rsidRDefault="00000000">
            <w:pPr>
              <w:spacing w:line="360" w:lineRule="auto"/>
            </w:pPr>
            <w:r>
              <w:rPr>
                <w:rFonts w:hint="eastAsia"/>
              </w:rPr>
              <w:t>用户界面</w:t>
            </w:r>
          </w:p>
        </w:tc>
        <w:tc>
          <w:tcPr>
            <w:tcW w:w="4148" w:type="dxa"/>
          </w:tcPr>
          <w:p w14:paraId="5BF3D908" w14:textId="77777777" w:rsidR="0020214A" w:rsidRDefault="00000000">
            <w:pPr>
              <w:spacing w:line="360" w:lineRule="auto"/>
            </w:pPr>
            <w:r>
              <w:t>是用户与聊天软件交互的界面，包括输入框、消息显示区域、联系人列表、菜单等元素。良好的用户界面设计可以提高用户</w:t>
            </w:r>
            <w:r>
              <w:lastRenderedPageBreak/>
              <w:t>使用聊天软件的体验，使用户方便地进行各种操作，如输入和发送消息等。</w:t>
            </w:r>
          </w:p>
        </w:tc>
      </w:tr>
      <w:tr w:rsidR="0020214A" w14:paraId="63D2288D" w14:textId="77777777">
        <w:tc>
          <w:tcPr>
            <w:tcW w:w="4148" w:type="dxa"/>
          </w:tcPr>
          <w:p w14:paraId="25C77BAC" w14:textId="77777777" w:rsidR="0020214A" w:rsidRDefault="00000000">
            <w:pPr>
              <w:spacing w:line="360" w:lineRule="auto"/>
            </w:pPr>
            <w:proofErr w:type="gramStart"/>
            <w:r>
              <w:rPr>
                <w:rFonts w:hint="eastAsia"/>
              </w:rPr>
              <w:lastRenderedPageBreak/>
              <w:t>考频</w:t>
            </w:r>
            <w:proofErr w:type="gramEnd"/>
          </w:p>
        </w:tc>
        <w:tc>
          <w:tcPr>
            <w:tcW w:w="4148" w:type="dxa"/>
          </w:tcPr>
          <w:p w14:paraId="70E03159" w14:textId="77777777" w:rsidR="0020214A" w:rsidRDefault="00000000">
            <w:pPr>
              <w:spacing w:line="360" w:lineRule="auto"/>
            </w:pPr>
            <w:r>
              <w:rPr>
                <w:rFonts w:hint="eastAsia"/>
              </w:rPr>
              <w:t>题目被</w:t>
            </w:r>
            <w:proofErr w:type="gramStart"/>
            <w:r>
              <w:rPr>
                <w:rFonts w:hint="eastAsia"/>
              </w:rPr>
              <w:t>用于组卷</w:t>
            </w:r>
            <w:proofErr w:type="gramEnd"/>
            <w:r>
              <w:rPr>
                <w:rFonts w:hint="eastAsia"/>
              </w:rPr>
              <w:t>的次数统计指标。</w:t>
            </w:r>
          </w:p>
        </w:tc>
      </w:tr>
      <w:bookmarkEnd w:id="4"/>
    </w:tbl>
    <w:p w14:paraId="106AA7EE" w14:textId="77777777" w:rsidR="0020214A" w:rsidRDefault="0020214A"/>
    <w:p w14:paraId="66B90EDB" w14:textId="77777777" w:rsidR="0020214A" w:rsidRDefault="00000000">
      <w:pPr>
        <w:pStyle w:val="1"/>
      </w:pPr>
      <w:bookmarkStart w:id="5" w:name="_Toc171523303"/>
      <w:r>
        <w:rPr>
          <w:rFonts w:hint="eastAsia"/>
        </w:rPr>
        <w:t>系统架构图</w:t>
      </w:r>
      <w:bookmarkEnd w:id="5"/>
    </w:p>
    <w:p w14:paraId="7B806EAC" w14:textId="122957DF" w:rsidR="0020214A" w:rsidRDefault="00000000">
      <w:bookmarkStart w:id="6" w:name="系统框架"/>
      <w:r>
        <w:rPr>
          <w:rFonts w:hint="eastAsia"/>
        </w:rPr>
        <w:t xml:space="preserve"> </w:t>
      </w:r>
      <w:r w:rsidR="0012485D">
        <w:rPr>
          <w:rFonts w:hint="eastAsia"/>
        </w:rPr>
        <w:t>教师</w:t>
      </w:r>
      <w:r>
        <w:rPr>
          <w:rFonts w:hint="eastAsia"/>
        </w:rPr>
        <w:t>端构架图</w:t>
      </w:r>
    </w:p>
    <w:p w14:paraId="0922A84F" w14:textId="77777777" w:rsidR="0020214A" w:rsidRDefault="00000000">
      <w:r>
        <w:rPr>
          <w:rFonts w:hint="eastAsia"/>
          <w:noProof/>
        </w:rPr>
        <w:drawing>
          <wp:inline distT="0" distB="0" distL="114300" distR="114300" wp14:anchorId="7824768C" wp14:editId="29E4C5A8">
            <wp:extent cx="5271135" cy="3002915"/>
            <wp:effectExtent l="0" t="0" r="1905" b="14605"/>
            <wp:docPr id="3" name="图片 3" descr="deepseek_mermaid_20250628_64aa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epseek_mermaid_20250628_64aa6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A0DD" w14:textId="2DA957F5" w:rsidR="0020214A" w:rsidRDefault="0012485D">
      <w:r>
        <w:rPr>
          <w:rFonts w:hint="eastAsia"/>
          <w:noProof/>
        </w:rPr>
        <w:drawing>
          <wp:inline distT="0" distB="0" distL="114300" distR="114300" wp14:anchorId="54A02DCA" wp14:editId="20098BC8">
            <wp:extent cx="5260340" cy="1760220"/>
            <wp:effectExtent l="0" t="0" r="12700" b="7620"/>
            <wp:docPr id="4" name="图片 4" descr="deepseek_mermaid_20250628_7ee0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eepseek_mermaid_20250628_7ee01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00AC" w14:textId="63503BA8" w:rsidR="0020214A" w:rsidRDefault="0012485D">
      <w:r>
        <w:rPr>
          <w:rFonts w:hint="eastAsia"/>
        </w:rPr>
        <w:t>学生端构架图</w:t>
      </w:r>
    </w:p>
    <w:bookmarkEnd w:id="6"/>
    <w:p w14:paraId="5EAFA4C2" w14:textId="3FADF861" w:rsidR="0020214A" w:rsidRDefault="0020214A"/>
    <w:p w14:paraId="3BE9DCEB" w14:textId="22CAF9F9" w:rsidR="0020214A" w:rsidRDefault="0012485D">
      <w:r>
        <w:rPr>
          <w:noProof/>
        </w:rPr>
        <w:lastRenderedPageBreak/>
        <w:drawing>
          <wp:inline distT="0" distB="0" distL="0" distR="0" wp14:anchorId="405C8072" wp14:editId="180D8BAE">
            <wp:extent cx="5274310" cy="2821940"/>
            <wp:effectExtent l="0" t="0" r="2540" b="0"/>
            <wp:docPr id="2381314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EB4E" w14:textId="77777777" w:rsidR="0020214A" w:rsidRDefault="0020214A"/>
    <w:p w14:paraId="716BD132" w14:textId="77777777" w:rsidR="0020214A" w:rsidRDefault="00000000">
      <w:pPr>
        <w:pStyle w:val="1"/>
      </w:pPr>
      <w:bookmarkStart w:id="7" w:name="_Toc171523304"/>
      <w:r>
        <w:rPr>
          <w:rFonts w:hint="eastAsia"/>
        </w:rPr>
        <w:t>业务</w:t>
      </w:r>
      <w:r>
        <w:t>流程</w:t>
      </w:r>
      <w:bookmarkEnd w:id="7"/>
    </w:p>
    <w:p w14:paraId="50455E67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 xml:space="preserve">1. </w:t>
      </w:r>
      <w:r>
        <w:rPr>
          <w:rStyle w:val="af"/>
          <w:b w:val="0"/>
          <w:bCs w:val="0"/>
        </w:rPr>
        <w:t>考试管理流程</w:t>
      </w:r>
    </w:p>
    <w:p w14:paraId="10437D59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 xml:space="preserve">1.1 </w:t>
      </w:r>
      <w:r>
        <w:rPr>
          <w:rStyle w:val="af"/>
          <w:b w:val="0"/>
          <w:bCs w:val="0"/>
        </w:rPr>
        <w:t>考试创建与发布</w:t>
      </w:r>
    </w:p>
    <w:p w14:paraId="082C7057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</w:rPr>
        <w:t>教师操作</w:t>
      </w:r>
      <w:r>
        <w:rPr>
          <w:rStyle w:val="af"/>
          <w:rFonts w:hint="eastAsia"/>
          <w:b w:val="0"/>
          <w:bCs w:val="0"/>
        </w:rPr>
        <w:t>：</w:t>
      </w:r>
    </w:p>
    <w:p w14:paraId="2BDE6524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登录系统</w:t>
      </w:r>
      <w:r>
        <w:rPr>
          <w:rStyle w:val="af"/>
          <w:b w:val="0"/>
          <w:bCs w:val="0"/>
        </w:rPr>
        <w:t xml:space="preserve"> → </w:t>
      </w:r>
      <w:r>
        <w:rPr>
          <w:rStyle w:val="af"/>
          <w:b w:val="0"/>
          <w:bCs w:val="0"/>
        </w:rPr>
        <w:t>进入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考试管理</w:t>
      </w:r>
      <w:r>
        <w:rPr>
          <w:rStyle w:val="af"/>
          <w:b w:val="0"/>
          <w:bCs w:val="0"/>
        </w:rPr>
        <w:t xml:space="preserve">" → </w:t>
      </w:r>
      <w:r>
        <w:rPr>
          <w:rStyle w:val="af"/>
          <w:b w:val="0"/>
          <w:bCs w:val="0"/>
        </w:rPr>
        <w:t>点击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新建考试</w:t>
      </w:r>
      <w:r>
        <w:rPr>
          <w:rStyle w:val="af"/>
          <w:b w:val="0"/>
          <w:bCs w:val="0"/>
        </w:rPr>
        <w:t>"</w:t>
      </w:r>
    </w:p>
    <w:p w14:paraId="0DDADE03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填写考试信息：</w:t>
      </w:r>
    </w:p>
    <w:p w14:paraId="2083DAF4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考试名称、关联课程</w:t>
      </w:r>
    </w:p>
    <w:p w14:paraId="7D738F83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时间设置（开始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结束时间）</w:t>
      </w:r>
    </w:p>
    <w:p w14:paraId="5555A2BA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总分值、及格线（默认</w:t>
      </w:r>
      <w:r>
        <w:rPr>
          <w:rStyle w:val="af"/>
          <w:b w:val="0"/>
          <w:bCs w:val="0"/>
        </w:rPr>
        <w:t>60%</w:t>
      </w:r>
      <w:r>
        <w:rPr>
          <w:rStyle w:val="af"/>
          <w:b w:val="0"/>
          <w:bCs w:val="0"/>
        </w:rPr>
        <w:t>）</w:t>
      </w:r>
    </w:p>
    <w:p w14:paraId="5150A970" w14:textId="77777777" w:rsidR="0020214A" w:rsidRDefault="00000000">
      <w:pPr>
        <w:rPr>
          <w:rStyle w:val="af"/>
          <w:b w:val="0"/>
          <w:bCs w:val="0"/>
        </w:rPr>
      </w:pPr>
      <w:proofErr w:type="gramStart"/>
      <w:r>
        <w:rPr>
          <w:rStyle w:val="af"/>
        </w:rPr>
        <w:t>组卷方式</w:t>
      </w:r>
      <w:proofErr w:type="gramEnd"/>
      <w:r>
        <w:rPr>
          <w:rStyle w:val="af"/>
        </w:rPr>
        <w:t>选择</w:t>
      </w:r>
      <w:r>
        <w:rPr>
          <w:rStyle w:val="af"/>
          <w:b w:val="0"/>
          <w:bCs w:val="0"/>
        </w:rPr>
        <w:t>：</w:t>
      </w:r>
    </w:p>
    <w:p w14:paraId="1E810ECC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手动组卷：从题库逐题选择</w:t>
      </w:r>
    </w:p>
    <w:p w14:paraId="58216B2B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自动组卷：设置题型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难度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数量，系统随机选题</w:t>
      </w:r>
    </w:p>
    <w:p w14:paraId="15194044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</w:rPr>
        <w:t>系统处理</w:t>
      </w:r>
      <w:r>
        <w:rPr>
          <w:rStyle w:val="af"/>
          <w:rFonts w:hint="eastAsia"/>
          <w:b w:val="0"/>
          <w:bCs w:val="0"/>
        </w:rPr>
        <w:t>：</w:t>
      </w:r>
    </w:p>
    <w:p w14:paraId="04C33CE9" w14:textId="77777777" w:rsidR="0020214A" w:rsidRDefault="0020214A">
      <w:pPr>
        <w:rPr>
          <w:rStyle w:val="af"/>
          <w:b w:val="0"/>
          <w:bCs w:val="0"/>
        </w:rPr>
      </w:pPr>
    </w:p>
    <w:p w14:paraId="51045FB4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校验总分一致性（各题分值总和</w:t>
      </w:r>
      <w:r>
        <w:rPr>
          <w:rStyle w:val="af"/>
          <w:b w:val="0"/>
          <w:bCs w:val="0"/>
        </w:rPr>
        <w:t>=</w:t>
      </w:r>
      <w:r>
        <w:rPr>
          <w:rStyle w:val="af"/>
          <w:b w:val="0"/>
          <w:bCs w:val="0"/>
        </w:rPr>
        <w:t>考试总分）</w:t>
      </w:r>
    </w:p>
    <w:p w14:paraId="2FD86AE9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lastRenderedPageBreak/>
        <w:t>生成试卷唯一</w:t>
      </w:r>
      <w:r>
        <w:rPr>
          <w:rStyle w:val="af"/>
          <w:b w:val="0"/>
          <w:bCs w:val="0"/>
        </w:rPr>
        <w:t>ID</w:t>
      </w:r>
      <w:r>
        <w:rPr>
          <w:rStyle w:val="af"/>
          <w:b w:val="0"/>
          <w:bCs w:val="0"/>
        </w:rPr>
        <w:t>，状态标记为</w:t>
      </w:r>
      <w:r>
        <w:rPr>
          <w:rStyle w:val="af"/>
          <w:b w:val="0"/>
          <w:bCs w:val="0"/>
        </w:rPr>
        <w:t>"</w:t>
      </w:r>
      <w:proofErr w:type="gramStart"/>
      <w:r>
        <w:rPr>
          <w:rStyle w:val="af"/>
          <w:b w:val="0"/>
          <w:bCs w:val="0"/>
        </w:rPr>
        <w:t>未发布</w:t>
      </w:r>
      <w:proofErr w:type="gramEnd"/>
      <w:r>
        <w:rPr>
          <w:rStyle w:val="af"/>
          <w:b w:val="0"/>
          <w:bCs w:val="0"/>
        </w:rPr>
        <w:t>"</w:t>
      </w:r>
    </w:p>
    <w:p w14:paraId="1C8A436A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</w:rPr>
        <w:t>考试发布</w:t>
      </w:r>
      <w:r>
        <w:rPr>
          <w:rStyle w:val="af"/>
          <w:rFonts w:hint="eastAsia"/>
          <w:b w:val="0"/>
          <w:bCs w:val="0"/>
        </w:rPr>
        <w:t>：</w:t>
      </w:r>
    </w:p>
    <w:p w14:paraId="7F48FA04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手动发布：教师点击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发布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按钮</w:t>
      </w:r>
    </w:p>
    <w:p w14:paraId="2DAC7AB8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定时发布：到达预设开始时间自动发布</w:t>
      </w:r>
    </w:p>
    <w:p w14:paraId="4CECA3B5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状态流转：</w:t>
      </w:r>
      <w:proofErr w:type="gramStart"/>
      <w:r>
        <w:rPr>
          <w:rStyle w:val="af"/>
          <w:b w:val="0"/>
          <w:bCs w:val="0"/>
        </w:rPr>
        <w:t>未发布</w:t>
      </w:r>
      <w:proofErr w:type="gramEnd"/>
      <w:r>
        <w:rPr>
          <w:rStyle w:val="af"/>
          <w:b w:val="0"/>
          <w:bCs w:val="0"/>
        </w:rPr>
        <w:t xml:space="preserve"> → </w:t>
      </w:r>
      <w:r>
        <w:rPr>
          <w:rStyle w:val="af"/>
          <w:b w:val="0"/>
          <w:bCs w:val="0"/>
        </w:rPr>
        <w:t>已发布</w:t>
      </w:r>
      <w:r>
        <w:rPr>
          <w:rStyle w:val="af"/>
          <w:b w:val="0"/>
          <w:bCs w:val="0"/>
        </w:rPr>
        <w:t xml:space="preserve"> → </w:t>
      </w:r>
      <w:r>
        <w:rPr>
          <w:rStyle w:val="af"/>
          <w:b w:val="0"/>
          <w:bCs w:val="0"/>
        </w:rPr>
        <w:t>进行中</w:t>
      </w:r>
      <w:r>
        <w:rPr>
          <w:rStyle w:val="af"/>
          <w:b w:val="0"/>
          <w:bCs w:val="0"/>
        </w:rPr>
        <w:t xml:space="preserve"> → </w:t>
      </w:r>
      <w:r>
        <w:rPr>
          <w:rStyle w:val="af"/>
          <w:b w:val="0"/>
          <w:bCs w:val="0"/>
        </w:rPr>
        <w:t>已结束</w:t>
      </w:r>
    </w:p>
    <w:p w14:paraId="2D513FCE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 xml:space="preserve">2. </w:t>
      </w:r>
      <w:r>
        <w:rPr>
          <w:rStyle w:val="af"/>
          <w:b w:val="0"/>
          <w:bCs w:val="0"/>
        </w:rPr>
        <w:t>学生考试流程</w:t>
      </w:r>
    </w:p>
    <w:p w14:paraId="21098EA4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 xml:space="preserve">2.1 </w:t>
      </w:r>
      <w:r>
        <w:rPr>
          <w:rStyle w:val="af"/>
          <w:b w:val="0"/>
          <w:bCs w:val="0"/>
        </w:rPr>
        <w:t>考试参与</w:t>
      </w:r>
    </w:p>
    <w:p w14:paraId="06B1E407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</w:rPr>
        <w:t>考前准备</w:t>
      </w:r>
      <w:r>
        <w:rPr>
          <w:rStyle w:val="af"/>
          <w:rFonts w:hint="eastAsia"/>
          <w:b w:val="0"/>
          <w:bCs w:val="0"/>
        </w:rPr>
        <w:t>：</w:t>
      </w:r>
    </w:p>
    <w:p w14:paraId="718587BA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学生登录</w:t>
      </w:r>
      <w:r>
        <w:rPr>
          <w:rStyle w:val="af"/>
          <w:b w:val="0"/>
          <w:bCs w:val="0"/>
        </w:rPr>
        <w:t xml:space="preserve"> → </w:t>
      </w:r>
      <w:r>
        <w:rPr>
          <w:rStyle w:val="af"/>
          <w:b w:val="0"/>
          <w:bCs w:val="0"/>
        </w:rPr>
        <w:t>查看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待考列表</w:t>
      </w:r>
      <w:r>
        <w:rPr>
          <w:rStyle w:val="af"/>
          <w:b w:val="0"/>
          <w:bCs w:val="0"/>
        </w:rPr>
        <w:t xml:space="preserve">" → </w:t>
      </w:r>
      <w:r>
        <w:rPr>
          <w:rStyle w:val="af"/>
          <w:b w:val="0"/>
          <w:bCs w:val="0"/>
        </w:rPr>
        <w:t>点击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进入考试</w:t>
      </w:r>
      <w:r>
        <w:rPr>
          <w:rStyle w:val="af"/>
          <w:b w:val="0"/>
          <w:bCs w:val="0"/>
        </w:rPr>
        <w:t>"</w:t>
      </w:r>
    </w:p>
    <w:p w14:paraId="2AB4EAB3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系统验证：</w:t>
      </w:r>
    </w:p>
    <w:p w14:paraId="799C9FE1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时间有效性（是否在考试时段内）</w:t>
      </w:r>
    </w:p>
    <w:p w14:paraId="08AE6630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设备检测（禁止多终端登录）</w:t>
      </w:r>
    </w:p>
    <w:p w14:paraId="25930533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</w:rPr>
        <w:t>答题过程</w:t>
      </w:r>
      <w:r>
        <w:rPr>
          <w:rStyle w:val="af"/>
          <w:rFonts w:hint="eastAsia"/>
          <w:b w:val="0"/>
          <w:bCs w:val="0"/>
        </w:rPr>
        <w:t>：</w:t>
      </w:r>
    </w:p>
    <w:p w14:paraId="143B2D21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题型处理：</w:t>
      </w:r>
    </w:p>
    <w:p w14:paraId="3D3EF5EC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选择题：单选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多选按钮，支持标记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不确定</w:t>
      </w:r>
      <w:r>
        <w:rPr>
          <w:rStyle w:val="af"/>
          <w:b w:val="0"/>
          <w:bCs w:val="0"/>
        </w:rPr>
        <w:t>"</w:t>
      </w:r>
    </w:p>
    <w:p w14:paraId="336D3BA6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主观题：文本框带字数统计（如简答题限</w:t>
      </w:r>
      <w:r>
        <w:rPr>
          <w:rStyle w:val="af"/>
          <w:b w:val="0"/>
          <w:bCs w:val="0"/>
        </w:rPr>
        <w:t>500</w:t>
      </w:r>
      <w:r>
        <w:rPr>
          <w:rStyle w:val="af"/>
          <w:b w:val="0"/>
          <w:bCs w:val="0"/>
        </w:rPr>
        <w:t>字）</w:t>
      </w:r>
    </w:p>
    <w:p w14:paraId="00960BC7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</w:rPr>
        <w:t>防作弊机制</w:t>
      </w:r>
      <w:r>
        <w:rPr>
          <w:rStyle w:val="af"/>
          <w:b w:val="0"/>
          <w:bCs w:val="0"/>
        </w:rPr>
        <w:t>：</w:t>
      </w:r>
    </w:p>
    <w:p w14:paraId="174E74D0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页面全屏锁定，切换窗口自动交卷</w:t>
      </w:r>
    </w:p>
    <w:p w14:paraId="37E406C9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每</w:t>
      </w:r>
      <w:r>
        <w:rPr>
          <w:rStyle w:val="af"/>
          <w:b w:val="0"/>
          <w:bCs w:val="0"/>
        </w:rPr>
        <w:t>30</w:t>
      </w:r>
      <w:r>
        <w:rPr>
          <w:rStyle w:val="af"/>
          <w:b w:val="0"/>
          <w:bCs w:val="0"/>
        </w:rPr>
        <w:t>秒自动保存答案</w:t>
      </w:r>
    </w:p>
    <w:p w14:paraId="41E52D57" w14:textId="77777777" w:rsidR="0020214A" w:rsidRDefault="00000000">
      <w:pPr>
        <w:rPr>
          <w:rStyle w:val="af"/>
        </w:rPr>
      </w:pPr>
      <w:r>
        <w:rPr>
          <w:rStyle w:val="af"/>
        </w:rPr>
        <w:t>交卷处理</w:t>
      </w:r>
      <w:r>
        <w:rPr>
          <w:rStyle w:val="af"/>
          <w:rFonts w:hint="eastAsia"/>
        </w:rPr>
        <w:t>：</w:t>
      </w:r>
    </w:p>
    <w:p w14:paraId="10093C5F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手动提交：点击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交卷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按钮</w:t>
      </w:r>
      <w:r>
        <w:rPr>
          <w:rStyle w:val="af"/>
          <w:b w:val="0"/>
          <w:bCs w:val="0"/>
        </w:rPr>
        <w:t xml:space="preserve"> → </w:t>
      </w:r>
      <w:r>
        <w:rPr>
          <w:rStyle w:val="af"/>
          <w:b w:val="0"/>
          <w:bCs w:val="0"/>
        </w:rPr>
        <w:t>二次确认</w:t>
      </w:r>
    </w:p>
    <w:p w14:paraId="4D5DD337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超时强制提交：到达结束时间自动提交</w:t>
      </w:r>
    </w:p>
    <w:p w14:paraId="237CC27E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 xml:space="preserve">3. </w:t>
      </w:r>
      <w:r>
        <w:rPr>
          <w:rStyle w:val="af"/>
          <w:b w:val="0"/>
          <w:bCs w:val="0"/>
        </w:rPr>
        <w:t>阅卷与成绩分析流程</w:t>
      </w:r>
    </w:p>
    <w:p w14:paraId="043E29A1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 xml:space="preserve">3.1 </w:t>
      </w:r>
      <w:r>
        <w:rPr>
          <w:rStyle w:val="af"/>
          <w:b w:val="0"/>
          <w:bCs w:val="0"/>
        </w:rPr>
        <w:t>批改阶段</w:t>
      </w:r>
    </w:p>
    <w:p w14:paraId="5FCFAE66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</w:rPr>
        <w:t>自动批改（客观题）</w:t>
      </w:r>
      <w:r>
        <w:rPr>
          <w:rStyle w:val="af"/>
          <w:rFonts w:hint="eastAsia"/>
        </w:rPr>
        <w:t>：</w:t>
      </w:r>
    </w:p>
    <w:p w14:paraId="3D625FA3" w14:textId="77777777" w:rsidR="0020214A" w:rsidRDefault="0020214A">
      <w:pPr>
        <w:rPr>
          <w:rStyle w:val="af"/>
          <w:b w:val="0"/>
          <w:bCs w:val="0"/>
        </w:rPr>
      </w:pPr>
    </w:p>
    <w:p w14:paraId="01FBCF3A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系统比对答案：</w:t>
      </w:r>
    </w:p>
    <w:p w14:paraId="3449A3D6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lastRenderedPageBreak/>
        <w:t>单选题：精确匹配（如</w:t>
      </w:r>
      <w:r>
        <w:rPr>
          <w:rStyle w:val="af"/>
          <w:b w:val="0"/>
          <w:bCs w:val="0"/>
        </w:rPr>
        <w:t>A/B/C</w:t>
      </w:r>
      <w:r>
        <w:rPr>
          <w:rStyle w:val="af"/>
          <w:b w:val="0"/>
          <w:bCs w:val="0"/>
        </w:rPr>
        <w:t>）</w:t>
      </w:r>
    </w:p>
    <w:p w14:paraId="081F1254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多选题：部分得分（如正确答案</w:t>
      </w:r>
      <w:r>
        <w:rPr>
          <w:rStyle w:val="af"/>
          <w:b w:val="0"/>
          <w:bCs w:val="0"/>
        </w:rPr>
        <w:t>AB</w:t>
      </w:r>
      <w:r>
        <w:rPr>
          <w:rStyle w:val="af"/>
          <w:b w:val="0"/>
          <w:bCs w:val="0"/>
        </w:rPr>
        <w:t>，提交</w:t>
      </w:r>
      <w:r>
        <w:rPr>
          <w:rStyle w:val="af"/>
          <w:b w:val="0"/>
          <w:bCs w:val="0"/>
        </w:rPr>
        <w:t>A</w:t>
      </w:r>
      <w:r>
        <w:rPr>
          <w:rStyle w:val="af"/>
          <w:b w:val="0"/>
          <w:bCs w:val="0"/>
        </w:rPr>
        <w:t>得</w:t>
      </w:r>
      <w:r>
        <w:rPr>
          <w:rStyle w:val="af"/>
          <w:b w:val="0"/>
          <w:bCs w:val="0"/>
        </w:rPr>
        <w:t>50%</w:t>
      </w:r>
      <w:r>
        <w:rPr>
          <w:rStyle w:val="af"/>
          <w:b w:val="0"/>
          <w:bCs w:val="0"/>
        </w:rPr>
        <w:t>）</w:t>
      </w:r>
    </w:p>
    <w:p w14:paraId="2B0ED2DE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</w:rPr>
        <w:t>手动批改（主观题）</w:t>
      </w:r>
      <w:r>
        <w:rPr>
          <w:rStyle w:val="af"/>
          <w:rFonts w:hint="eastAsia"/>
        </w:rPr>
        <w:t>：</w:t>
      </w:r>
    </w:p>
    <w:p w14:paraId="72BC6AE2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教师</w:t>
      </w:r>
      <w:proofErr w:type="gramStart"/>
      <w:r>
        <w:rPr>
          <w:rStyle w:val="af"/>
          <w:b w:val="0"/>
          <w:bCs w:val="0"/>
        </w:rPr>
        <w:t>端显示</w:t>
      </w:r>
      <w:proofErr w:type="gramEnd"/>
      <w:r>
        <w:rPr>
          <w:rStyle w:val="af"/>
          <w:b w:val="0"/>
          <w:bCs w:val="0"/>
        </w:rPr>
        <w:t>待批改列表</w:t>
      </w:r>
      <w:r>
        <w:rPr>
          <w:rStyle w:val="af"/>
          <w:b w:val="0"/>
          <w:bCs w:val="0"/>
        </w:rPr>
        <w:t xml:space="preserve"> → </w:t>
      </w:r>
      <w:r>
        <w:rPr>
          <w:rStyle w:val="af"/>
          <w:b w:val="0"/>
          <w:bCs w:val="0"/>
        </w:rPr>
        <w:t>逐题评分</w:t>
      </w:r>
    </w:p>
    <w:p w14:paraId="415D50F2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支持批注：可添加文字反馈（如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论述不完整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）</w:t>
      </w:r>
    </w:p>
    <w:p w14:paraId="33F71CAC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 xml:space="preserve">3.2 </w:t>
      </w:r>
      <w:r>
        <w:rPr>
          <w:rStyle w:val="af"/>
          <w:b w:val="0"/>
          <w:bCs w:val="0"/>
        </w:rPr>
        <w:t>成绩生成</w:t>
      </w:r>
    </w:p>
    <w:p w14:paraId="2A13B446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</w:rPr>
        <w:t>系统计算</w:t>
      </w:r>
      <w:r>
        <w:rPr>
          <w:rStyle w:val="af"/>
          <w:b w:val="0"/>
          <w:bCs w:val="0"/>
        </w:rPr>
        <w:t>：总分</w:t>
      </w:r>
      <w:r>
        <w:rPr>
          <w:rStyle w:val="af"/>
          <w:b w:val="0"/>
          <w:bCs w:val="0"/>
        </w:rPr>
        <w:t>=</w:t>
      </w:r>
      <w:r>
        <w:rPr>
          <w:rStyle w:val="af"/>
          <w:b w:val="0"/>
          <w:bCs w:val="0"/>
        </w:rPr>
        <w:t>客观题得分</w:t>
      </w:r>
      <w:r>
        <w:rPr>
          <w:rStyle w:val="af"/>
          <w:b w:val="0"/>
          <w:bCs w:val="0"/>
        </w:rPr>
        <w:t>+</w:t>
      </w:r>
      <w:r>
        <w:rPr>
          <w:rStyle w:val="af"/>
          <w:b w:val="0"/>
          <w:bCs w:val="0"/>
        </w:rPr>
        <w:t>主观题得分</w:t>
      </w:r>
    </w:p>
    <w:p w14:paraId="50F7A756" w14:textId="77777777" w:rsidR="0020214A" w:rsidRDefault="00000000">
      <w:pPr>
        <w:rPr>
          <w:rStyle w:val="af"/>
        </w:rPr>
      </w:pPr>
      <w:r>
        <w:rPr>
          <w:rStyle w:val="af"/>
        </w:rPr>
        <w:t>数据分析：</w:t>
      </w:r>
    </w:p>
    <w:p w14:paraId="47DB7A24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班级平均分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最高分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最低分</w:t>
      </w:r>
    </w:p>
    <w:p w14:paraId="49E98022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题目正确率统计（标记高频错题）</w:t>
      </w:r>
    </w:p>
    <w:p w14:paraId="1DE57604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 xml:space="preserve">4. </w:t>
      </w:r>
      <w:r>
        <w:rPr>
          <w:rStyle w:val="af"/>
          <w:b w:val="0"/>
          <w:bCs w:val="0"/>
        </w:rPr>
        <w:t>题库管理流程</w:t>
      </w:r>
    </w:p>
    <w:p w14:paraId="06ED2CE1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 xml:space="preserve">4.1 </w:t>
      </w:r>
      <w:r>
        <w:rPr>
          <w:rStyle w:val="af"/>
          <w:b w:val="0"/>
          <w:bCs w:val="0"/>
        </w:rPr>
        <w:t>题目新增</w:t>
      </w:r>
    </w:p>
    <w:p w14:paraId="53DF7AC5" w14:textId="77777777" w:rsidR="0020214A" w:rsidRDefault="00000000">
      <w:pPr>
        <w:rPr>
          <w:rStyle w:val="af"/>
        </w:rPr>
      </w:pPr>
      <w:r>
        <w:rPr>
          <w:rStyle w:val="af"/>
        </w:rPr>
        <w:t>教师操作</w:t>
      </w:r>
      <w:r>
        <w:rPr>
          <w:rStyle w:val="af"/>
          <w:rFonts w:hint="eastAsia"/>
        </w:rPr>
        <w:t>：</w:t>
      </w:r>
    </w:p>
    <w:p w14:paraId="3F75B8E6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进入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题库管理</w:t>
      </w:r>
      <w:r>
        <w:rPr>
          <w:rStyle w:val="af"/>
          <w:b w:val="0"/>
          <w:bCs w:val="0"/>
        </w:rPr>
        <w:t xml:space="preserve">" → </w:t>
      </w:r>
      <w:r>
        <w:rPr>
          <w:rStyle w:val="af"/>
          <w:b w:val="0"/>
          <w:bCs w:val="0"/>
        </w:rPr>
        <w:t>点击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新建题目</w:t>
      </w:r>
      <w:r>
        <w:rPr>
          <w:rStyle w:val="af"/>
          <w:b w:val="0"/>
          <w:bCs w:val="0"/>
        </w:rPr>
        <w:t>"</w:t>
      </w:r>
    </w:p>
    <w:p w14:paraId="22432786" w14:textId="77777777" w:rsidR="0020214A" w:rsidRDefault="00000000">
      <w:pPr>
        <w:rPr>
          <w:rStyle w:val="af"/>
        </w:rPr>
      </w:pPr>
      <w:r>
        <w:rPr>
          <w:rStyle w:val="af"/>
        </w:rPr>
        <w:t>填写内容：</w:t>
      </w:r>
    </w:p>
    <w:p w14:paraId="054FFC9A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题型（选择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填空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简答）</w:t>
      </w:r>
    </w:p>
    <w:p w14:paraId="689A46E8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题干与选项（支持</w:t>
      </w:r>
      <w:r>
        <w:rPr>
          <w:rStyle w:val="af"/>
          <w:b w:val="0"/>
          <w:bCs w:val="0"/>
        </w:rPr>
        <w:t>LaTeX</w:t>
      </w:r>
      <w:r>
        <w:rPr>
          <w:rStyle w:val="af"/>
          <w:b w:val="0"/>
          <w:bCs w:val="0"/>
        </w:rPr>
        <w:t>公式）</w:t>
      </w:r>
    </w:p>
    <w:p w14:paraId="019F1D82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标准答案与解析</w:t>
      </w:r>
    </w:p>
    <w:p w14:paraId="503BB4EE" w14:textId="77777777" w:rsidR="0020214A" w:rsidRDefault="00000000">
      <w:pPr>
        <w:rPr>
          <w:rStyle w:val="af"/>
        </w:rPr>
      </w:pPr>
      <w:r>
        <w:rPr>
          <w:rStyle w:val="af"/>
        </w:rPr>
        <w:t>系统处理</w:t>
      </w:r>
      <w:r>
        <w:rPr>
          <w:rStyle w:val="af"/>
          <w:rFonts w:hint="eastAsia"/>
        </w:rPr>
        <w:t>：</w:t>
      </w:r>
    </w:p>
    <w:p w14:paraId="1D98EADA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题目</w:t>
      </w:r>
      <w:r>
        <w:rPr>
          <w:rStyle w:val="af"/>
          <w:b w:val="0"/>
          <w:bCs w:val="0"/>
        </w:rPr>
        <w:t>ID</w:t>
      </w:r>
      <w:r>
        <w:rPr>
          <w:rStyle w:val="af"/>
          <w:b w:val="0"/>
          <w:bCs w:val="0"/>
        </w:rPr>
        <w:t>自动生成（规则：课程缩写</w:t>
      </w:r>
      <w:r>
        <w:rPr>
          <w:rStyle w:val="af"/>
          <w:b w:val="0"/>
          <w:bCs w:val="0"/>
        </w:rPr>
        <w:t>+8</w:t>
      </w:r>
      <w:r>
        <w:rPr>
          <w:rStyle w:val="af"/>
          <w:b w:val="0"/>
          <w:bCs w:val="0"/>
        </w:rPr>
        <w:t>位哈希）</w:t>
      </w:r>
    </w:p>
    <w:p w14:paraId="0E766AB7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权限控制：</w:t>
      </w:r>
      <w:proofErr w:type="gramStart"/>
      <w:r>
        <w:rPr>
          <w:rStyle w:val="af"/>
          <w:b w:val="0"/>
          <w:bCs w:val="0"/>
        </w:rPr>
        <w:t>仅创建</w:t>
      </w:r>
      <w:proofErr w:type="gramEnd"/>
      <w:r>
        <w:rPr>
          <w:rStyle w:val="af"/>
          <w:b w:val="0"/>
          <w:bCs w:val="0"/>
        </w:rPr>
        <w:t>者或管理员可删除</w:t>
      </w:r>
    </w:p>
    <w:p w14:paraId="6FE8A6D3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 xml:space="preserve">4.2 </w:t>
      </w:r>
      <w:r>
        <w:rPr>
          <w:rStyle w:val="af"/>
          <w:b w:val="0"/>
          <w:bCs w:val="0"/>
        </w:rPr>
        <w:t>题目使用</w:t>
      </w:r>
    </w:p>
    <w:p w14:paraId="4B54DD45" w14:textId="77777777" w:rsidR="0020214A" w:rsidRDefault="00000000">
      <w:pPr>
        <w:rPr>
          <w:rStyle w:val="af"/>
        </w:rPr>
      </w:pPr>
      <w:proofErr w:type="gramStart"/>
      <w:r>
        <w:rPr>
          <w:rStyle w:val="af"/>
        </w:rPr>
        <w:t>组卷时</w:t>
      </w:r>
      <w:proofErr w:type="gramEnd"/>
      <w:r>
        <w:rPr>
          <w:rStyle w:val="af"/>
        </w:rPr>
        <w:t>显示题目使用次数（考频）</w:t>
      </w:r>
      <w:r>
        <w:rPr>
          <w:rStyle w:val="af"/>
          <w:rFonts w:hint="eastAsia"/>
        </w:rPr>
        <w:t>：</w:t>
      </w:r>
    </w:p>
    <w:p w14:paraId="11B97A35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修改记录：保留历史版本（时间戳</w:t>
      </w:r>
      <w:r>
        <w:rPr>
          <w:rStyle w:val="af"/>
          <w:b w:val="0"/>
          <w:bCs w:val="0"/>
        </w:rPr>
        <w:t>+</w:t>
      </w:r>
      <w:r>
        <w:rPr>
          <w:rStyle w:val="af"/>
          <w:b w:val="0"/>
          <w:bCs w:val="0"/>
        </w:rPr>
        <w:t>修改人）</w:t>
      </w:r>
    </w:p>
    <w:p w14:paraId="13920A70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 xml:space="preserve">5. </w:t>
      </w:r>
      <w:r>
        <w:rPr>
          <w:rStyle w:val="af"/>
          <w:b w:val="0"/>
          <w:bCs w:val="0"/>
        </w:rPr>
        <w:t>异常处理流程</w:t>
      </w:r>
    </w:p>
    <w:p w14:paraId="64A73397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 xml:space="preserve">5.1 </w:t>
      </w:r>
      <w:r>
        <w:rPr>
          <w:rStyle w:val="af"/>
          <w:b w:val="0"/>
          <w:bCs w:val="0"/>
        </w:rPr>
        <w:t>网络中断</w:t>
      </w:r>
    </w:p>
    <w:p w14:paraId="7D731DF0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学生端：本地缓存答案，恢复连接后自动同步</w:t>
      </w:r>
    </w:p>
    <w:p w14:paraId="44508A95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lastRenderedPageBreak/>
        <w:t>教师端：</w:t>
      </w:r>
      <w:proofErr w:type="gramStart"/>
      <w:r>
        <w:rPr>
          <w:rStyle w:val="af"/>
          <w:b w:val="0"/>
          <w:bCs w:val="0"/>
        </w:rPr>
        <w:t>组卷过程</w:t>
      </w:r>
      <w:proofErr w:type="gramEnd"/>
      <w:r>
        <w:rPr>
          <w:rStyle w:val="af"/>
          <w:b w:val="0"/>
          <w:bCs w:val="0"/>
        </w:rPr>
        <w:t>中断提示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草稿已自动保存</w:t>
      </w:r>
      <w:r>
        <w:rPr>
          <w:rStyle w:val="af"/>
          <w:b w:val="0"/>
          <w:bCs w:val="0"/>
        </w:rPr>
        <w:t>"</w:t>
      </w:r>
    </w:p>
    <w:p w14:paraId="60E13C7C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 xml:space="preserve">5.2 </w:t>
      </w:r>
      <w:r>
        <w:rPr>
          <w:rStyle w:val="af"/>
          <w:b w:val="0"/>
          <w:bCs w:val="0"/>
        </w:rPr>
        <w:t>数据冲突</w:t>
      </w:r>
    </w:p>
    <w:p w14:paraId="3BDA5064" w14:textId="77777777" w:rsidR="0020214A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并发批改：后提交的评分覆盖前次结果（</w:t>
      </w:r>
      <w:proofErr w:type="gramStart"/>
      <w:r>
        <w:rPr>
          <w:rStyle w:val="af"/>
          <w:b w:val="0"/>
          <w:bCs w:val="0"/>
        </w:rPr>
        <w:t>需弹窗</w:t>
      </w:r>
      <w:proofErr w:type="gramEnd"/>
      <w:r>
        <w:rPr>
          <w:rStyle w:val="af"/>
          <w:b w:val="0"/>
          <w:bCs w:val="0"/>
        </w:rPr>
        <w:t>确认）</w:t>
      </w:r>
    </w:p>
    <w:p w14:paraId="414AE305" w14:textId="77777777" w:rsidR="0020214A" w:rsidRDefault="00000000">
      <w:pPr>
        <w:pStyle w:val="1"/>
        <w:pBdr>
          <w:bottom w:val="single" w:sz="4" w:space="0" w:color="595959" w:themeColor="text1" w:themeTint="A6"/>
        </w:pBdr>
      </w:pPr>
      <w:bookmarkStart w:id="8" w:name="_Toc171523313"/>
      <w:r>
        <w:rPr>
          <w:rFonts w:hint="eastAsia"/>
        </w:rPr>
        <w:t>软件</w:t>
      </w:r>
      <w:r>
        <w:t>需求说明书</w:t>
      </w:r>
      <w:bookmarkEnd w:id="8"/>
    </w:p>
    <w:p w14:paraId="70F416B9" w14:textId="77777777" w:rsidR="0020214A" w:rsidRDefault="00000000">
      <w:pPr>
        <w:pStyle w:val="2"/>
        <w:numPr>
          <w:ilvl w:val="1"/>
          <w:numId w:val="0"/>
        </w:numPr>
      </w:pPr>
      <w:bookmarkStart w:id="9" w:name="_Toc171523315"/>
      <w:bookmarkStart w:id="10" w:name="_Toc103247325"/>
      <w:bookmarkStart w:id="11" w:name="学生"/>
      <w:bookmarkStart w:id="12" w:name="教师端2"/>
      <w:r>
        <w:rPr>
          <w:rFonts w:hint="eastAsia"/>
        </w:rPr>
        <w:t xml:space="preserve">7.1 </w:t>
      </w:r>
      <w:r>
        <w:rPr>
          <w:rFonts w:hint="eastAsia"/>
        </w:rPr>
        <w:t>功能需求</w:t>
      </w:r>
      <w:bookmarkStart w:id="13" w:name="_Toc103247326"/>
      <w:bookmarkEnd w:id="9"/>
      <w:bookmarkEnd w:id="10"/>
    </w:p>
    <w:p w14:paraId="5F18A43A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bookmarkStart w:id="14" w:name="学生端2"/>
      <w:bookmarkEnd w:id="11"/>
      <w:bookmarkEnd w:id="13"/>
    </w:p>
    <w:p w14:paraId="4F612A00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5D950F2D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教师</w:t>
      </w:r>
      <w:proofErr w:type="gramStart"/>
      <w:r>
        <w:rPr>
          <w:rFonts w:hint="eastAsia"/>
          <w:sz w:val="24"/>
          <w:szCs w:val="24"/>
        </w:rPr>
        <w:t>端核心</w:t>
      </w:r>
      <w:proofErr w:type="gramEnd"/>
      <w:r>
        <w:rPr>
          <w:rFonts w:hint="eastAsia"/>
          <w:sz w:val="24"/>
          <w:szCs w:val="24"/>
        </w:rPr>
        <w:t>功能</w:t>
      </w:r>
    </w:p>
    <w:p w14:paraId="3A740EA2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考题管理：</w:t>
      </w:r>
    </w:p>
    <w:p w14:paraId="11623C2A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支持单选题、多选、填空、简答、论述、计算等题型创建与编辑，包含题干、答案、分值、课程关联等属性，支持难度标签（可选）。</w:t>
      </w:r>
    </w:p>
    <w:p w14:paraId="00AACC89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支持题目批量导入（如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模板）。</w:t>
      </w:r>
    </w:p>
    <w:p w14:paraId="33755CDE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题库管理：</w:t>
      </w:r>
    </w:p>
    <w:p w14:paraId="387873DC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总题库：教师共享，支持按课程、题型、</w:t>
      </w:r>
      <w:proofErr w:type="gramStart"/>
      <w:r>
        <w:rPr>
          <w:rFonts w:hint="eastAsia"/>
          <w:sz w:val="24"/>
          <w:szCs w:val="24"/>
        </w:rPr>
        <w:t>考频筛选</w:t>
      </w:r>
      <w:proofErr w:type="gramEnd"/>
      <w:r>
        <w:rPr>
          <w:rFonts w:hint="eastAsia"/>
          <w:sz w:val="24"/>
          <w:szCs w:val="24"/>
        </w:rPr>
        <w:t>题目。</w:t>
      </w:r>
    </w:p>
    <w:p w14:paraId="0001A1A5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个人题库：可收藏总题库题目或创建私有题目（仅自己可见）。</w:t>
      </w:r>
    </w:p>
    <w:p w14:paraId="59A2E326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题目修改后自动记录“最后修改人”，支持历史版本保留（可选）。</w:t>
      </w:r>
    </w:p>
    <w:p w14:paraId="58F10916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proofErr w:type="gramStart"/>
      <w:r>
        <w:rPr>
          <w:rFonts w:hint="eastAsia"/>
          <w:sz w:val="24"/>
          <w:szCs w:val="24"/>
        </w:rPr>
        <w:t>组卷与</w:t>
      </w:r>
      <w:proofErr w:type="gramEnd"/>
      <w:r>
        <w:rPr>
          <w:rFonts w:hint="eastAsia"/>
          <w:sz w:val="24"/>
          <w:szCs w:val="24"/>
        </w:rPr>
        <w:t>考试管理：</w:t>
      </w:r>
    </w:p>
    <w:p w14:paraId="31F6885B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灵活组卷：支持手动选题、拖拽排序、调整分值，或自动组卷（按题型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难度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数量随机生成）。</w:t>
      </w:r>
    </w:p>
    <w:p w14:paraId="59D9CC18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考试设置：配置考试时间、总分、自动发布规则，支持共享试卷编辑权限（协同组卷）。</w:t>
      </w:r>
    </w:p>
    <w:p w14:paraId="1377A809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阅卷功能：</w:t>
      </w:r>
    </w:p>
    <w:p w14:paraId="707629A6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自动批改：选择题自动评分，多选题支持部分得分（如答对一半得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）。</w:t>
      </w:r>
    </w:p>
    <w:p w14:paraId="0028B0FB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- </w:t>
      </w:r>
      <w:r>
        <w:rPr>
          <w:rFonts w:hint="eastAsia"/>
          <w:sz w:val="24"/>
          <w:szCs w:val="24"/>
        </w:rPr>
        <w:t>手动批改：主观题提供评分框和批注反馈，未批改题目高亮提醒，支持批量提交成绩。</w:t>
      </w:r>
    </w:p>
    <w:p w14:paraId="341A4169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成绩分析：</w:t>
      </w:r>
    </w:p>
    <w:p w14:paraId="6E4C23C6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班级维度：最高分、最低分、平均分、标准差、及格率。</w:t>
      </w:r>
    </w:p>
    <w:p w14:paraId="7A0547DB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题目维度：每题正确率、高频错题标记，支持</w:t>
      </w:r>
      <w:r>
        <w:rPr>
          <w:rFonts w:hint="eastAsia"/>
          <w:sz w:val="24"/>
          <w:szCs w:val="24"/>
        </w:rPr>
        <w:t>Excel/PDF</w:t>
      </w:r>
      <w:r>
        <w:rPr>
          <w:rFonts w:hint="eastAsia"/>
          <w:sz w:val="24"/>
          <w:szCs w:val="24"/>
        </w:rPr>
        <w:t>报告导出。</w:t>
      </w:r>
    </w:p>
    <w:p w14:paraId="37A2902C" w14:textId="77777777" w:rsidR="0020214A" w:rsidRDefault="0020214A">
      <w:pPr>
        <w:spacing w:before="80" w:after="0" w:afterAutospacing="1"/>
        <w:rPr>
          <w:sz w:val="24"/>
          <w:szCs w:val="24"/>
        </w:rPr>
      </w:pPr>
    </w:p>
    <w:p w14:paraId="7281CC50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学生</w:t>
      </w:r>
      <w:proofErr w:type="gramStart"/>
      <w:r>
        <w:rPr>
          <w:rFonts w:hint="eastAsia"/>
          <w:sz w:val="24"/>
          <w:szCs w:val="24"/>
        </w:rPr>
        <w:t>端核心</w:t>
      </w:r>
      <w:proofErr w:type="gramEnd"/>
      <w:r>
        <w:rPr>
          <w:rFonts w:hint="eastAsia"/>
          <w:sz w:val="24"/>
          <w:szCs w:val="24"/>
        </w:rPr>
        <w:t>功能</w:t>
      </w:r>
    </w:p>
    <w:p w14:paraId="7887FB37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考试参与：</w:t>
      </w:r>
    </w:p>
    <w:p w14:paraId="13BD6B63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显示已发布考试列表（按时间排序），支持全屏锁定防作弊（禁止切换标签页），每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秒自动保存答案。</w:t>
      </w:r>
    </w:p>
    <w:p w14:paraId="64CD78EC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答题界面：选择题支持标记疑问题目，主观题（如简答题）支持图片上传和字数限制。</w:t>
      </w:r>
    </w:p>
    <w:p w14:paraId="39A4EC46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成绩查询：</w:t>
      </w:r>
    </w:p>
    <w:p w14:paraId="0708FA8C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个人成绩单：显示总分、每题得分、正确答案（选择）及教师批注（主观题）。</w:t>
      </w:r>
    </w:p>
    <w:p w14:paraId="7E807A6A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错题回顾：按课程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考试筛选错题，生成可导出的错题本。</w:t>
      </w:r>
    </w:p>
    <w:p w14:paraId="21E51F22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6DE8211B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管理员</w:t>
      </w:r>
      <w:proofErr w:type="gramStart"/>
      <w:r>
        <w:rPr>
          <w:rFonts w:hint="eastAsia"/>
          <w:sz w:val="24"/>
          <w:szCs w:val="24"/>
        </w:rPr>
        <w:t>端核心</w:t>
      </w:r>
      <w:proofErr w:type="gramEnd"/>
      <w:r>
        <w:rPr>
          <w:rFonts w:hint="eastAsia"/>
          <w:sz w:val="24"/>
          <w:szCs w:val="24"/>
        </w:rPr>
        <w:t>功能</w:t>
      </w:r>
    </w:p>
    <w:p w14:paraId="7D4B0D21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用户与课程管理：</w:t>
      </w:r>
    </w:p>
    <w:p w14:paraId="4343A2CC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批量导入师生信息（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），手动绑定学生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课程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教师关系（支持班级批量操作），重置用户密码。</w:t>
      </w:r>
    </w:p>
    <w:p w14:paraId="14C95709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系统监控</w:t>
      </w:r>
    </w:p>
    <w:p w14:paraId="0B1CAF77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日志审计：记录登录、考试操作等关键行为。</w:t>
      </w:r>
    </w:p>
    <w:p w14:paraId="66842EBC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资源预警：监控数据库存储空间，超阈值通知管理员。</w:t>
      </w:r>
    </w:p>
    <w:p w14:paraId="7801DF93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</w:p>
    <w:p w14:paraId="7AEAFF36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特殊场景功能</w:t>
      </w:r>
    </w:p>
    <w:p w14:paraId="244DC1B7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考试冲突处理：检测学生同时段多场考试并禁止进入。</w:t>
      </w:r>
    </w:p>
    <w:p w14:paraId="560D5023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异常提交：考试截止时自动强制提交已答题目。</w:t>
      </w:r>
    </w:p>
    <w:p w14:paraId="57C83391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题目争议申诉：学生可对主观题评分发起申诉，教师重新审核后更新成绩。</w:t>
      </w:r>
    </w:p>
    <w:p w14:paraId="366F2E3F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624E084B" w14:textId="77777777" w:rsidR="0020214A" w:rsidRDefault="0020214A">
      <w:pPr>
        <w:spacing w:before="80" w:after="0" w:afterAutospacing="1"/>
        <w:rPr>
          <w:sz w:val="24"/>
          <w:szCs w:val="24"/>
        </w:rPr>
      </w:pPr>
    </w:p>
    <w:p w14:paraId="66A1042E" w14:textId="77777777" w:rsidR="0020214A" w:rsidRDefault="0020214A">
      <w:pPr>
        <w:spacing w:before="80" w:after="0" w:afterAutospacing="1"/>
        <w:rPr>
          <w:sz w:val="24"/>
          <w:szCs w:val="24"/>
        </w:rPr>
      </w:pPr>
    </w:p>
    <w:p w14:paraId="4A2A37DF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asciiTheme="majorHAnsi" w:hAnsiTheme="majorHAnsi"/>
          <w:b/>
          <w:bCs/>
          <w:sz w:val="32"/>
          <w:szCs w:val="32"/>
        </w:rPr>
        <w:t>7.2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8"/>
          <w:szCs w:val="28"/>
        </w:rPr>
        <w:t>非功能需求</w:t>
      </w:r>
    </w:p>
    <w:p w14:paraId="50AE33B6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性能需求</w:t>
      </w:r>
    </w:p>
    <w:p w14:paraId="4602B4D1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响应时间：</w:t>
      </w:r>
    </w:p>
    <w:p w14:paraId="70DF9EBF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登录验证：≤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秒（含界面渲染）。</w:t>
      </w:r>
    </w:p>
    <w:p w14:paraId="4DDA0A02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proofErr w:type="gramStart"/>
      <w:r>
        <w:rPr>
          <w:rFonts w:hint="eastAsia"/>
          <w:sz w:val="24"/>
          <w:szCs w:val="24"/>
        </w:rPr>
        <w:t>组卷操作</w:t>
      </w:r>
      <w:proofErr w:type="gramEnd"/>
      <w:r>
        <w:rPr>
          <w:rFonts w:hint="eastAsia"/>
          <w:sz w:val="24"/>
          <w:szCs w:val="24"/>
        </w:rPr>
        <w:t>：≤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秒，成绩统计（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人班级）：≤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秒。</w:t>
      </w:r>
    </w:p>
    <w:p w14:paraId="40BEDC0C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消息发送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接收（文本）：≤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秒，文件传输（</w:t>
      </w:r>
      <w:r>
        <w:rPr>
          <w:rFonts w:hint="eastAsia"/>
          <w:sz w:val="24"/>
          <w:szCs w:val="24"/>
        </w:rPr>
        <w:t>10MB</w:t>
      </w:r>
      <w:r>
        <w:rPr>
          <w:rFonts w:hint="eastAsia"/>
          <w:sz w:val="24"/>
          <w:szCs w:val="24"/>
        </w:rPr>
        <w:t>）：≤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秒。</w:t>
      </w:r>
    </w:p>
    <w:p w14:paraId="750C92B8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吞吐量：</w:t>
      </w:r>
    </w:p>
    <w:p w14:paraId="7E659F4A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消息处理：≥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条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秒，群组（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人）消息无明显延迟。</w:t>
      </w:r>
    </w:p>
    <w:p w14:paraId="1B9CE33B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文件传输：</w:t>
      </w:r>
      <w:r>
        <w:rPr>
          <w:rFonts w:hint="eastAsia"/>
          <w:sz w:val="24"/>
          <w:szCs w:val="24"/>
        </w:rPr>
        <w:t>100Mbps</w:t>
      </w:r>
      <w:r>
        <w:rPr>
          <w:rFonts w:hint="eastAsia"/>
          <w:sz w:val="24"/>
          <w:szCs w:val="24"/>
        </w:rPr>
        <w:t>局域网下≥</w:t>
      </w:r>
      <w:r>
        <w:rPr>
          <w:rFonts w:hint="eastAsia"/>
          <w:sz w:val="24"/>
          <w:szCs w:val="24"/>
        </w:rPr>
        <w:t>10MB/s</w:t>
      </w:r>
      <w:r>
        <w:rPr>
          <w:rFonts w:hint="eastAsia"/>
          <w:sz w:val="24"/>
          <w:szCs w:val="24"/>
        </w:rPr>
        <w:t>。</w:t>
      </w:r>
    </w:p>
    <w:p w14:paraId="6CC5FFF5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资源占用：</w:t>
      </w:r>
    </w:p>
    <w:p w14:paraId="02F95CAF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客户端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：正常使用≤</w:t>
      </w:r>
      <w:r>
        <w:rPr>
          <w:rFonts w:hint="eastAsia"/>
          <w:sz w:val="24"/>
          <w:szCs w:val="24"/>
        </w:rPr>
        <w:t>30%</w:t>
      </w:r>
      <w:r>
        <w:rPr>
          <w:rFonts w:hint="eastAsia"/>
          <w:sz w:val="24"/>
          <w:szCs w:val="24"/>
        </w:rPr>
        <w:t>，峰值≤</w:t>
      </w:r>
      <w:r>
        <w:rPr>
          <w:rFonts w:hint="eastAsia"/>
          <w:sz w:val="24"/>
          <w:szCs w:val="24"/>
        </w:rPr>
        <w:t>80%</w:t>
      </w:r>
      <w:r>
        <w:rPr>
          <w:rFonts w:hint="eastAsia"/>
          <w:sz w:val="24"/>
          <w:szCs w:val="24"/>
        </w:rPr>
        <w:t>；内存：初始≤</w:t>
      </w:r>
      <w:r>
        <w:rPr>
          <w:rFonts w:hint="eastAsia"/>
          <w:sz w:val="24"/>
          <w:szCs w:val="24"/>
        </w:rPr>
        <w:t>50MB</w:t>
      </w:r>
      <w:r>
        <w:rPr>
          <w:rFonts w:hint="eastAsia"/>
          <w:sz w:val="24"/>
          <w:szCs w:val="24"/>
        </w:rPr>
        <w:t>，峰值≤</w:t>
      </w:r>
      <w:r>
        <w:rPr>
          <w:rFonts w:hint="eastAsia"/>
          <w:sz w:val="24"/>
          <w:szCs w:val="24"/>
        </w:rPr>
        <w:t>200MB</w:t>
      </w:r>
      <w:r>
        <w:rPr>
          <w:rFonts w:hint="eastAsia"/>
          <w:sz w:val="24"/>
          <w:szCs w:val="24"/>
        </w:rPr>
        <w:t>。</w:t>
      </w:r>
    </w:p>
    <w:p w14:paraId="336550A9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50D427E1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可靠性需求</w:t>
      </w:r>
    </w:p>
    <w:p w14:paraId="760AD454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</w:p>
    <w:p w14:paraId="18808272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错误处理：</w:t>
      </w:r>
    </w:p>
    <w:p w14:paraId="1519007F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网络中断：自动缓存答案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草稿，恢复后同步；文件传输支持断点续传。</w:t>
      </w:r>
    </w:p>
    <w:p w14:paraId="7B34BAA3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数据冲突：并发批改时提示确认，避免覆盖；数据包解析错误时忽略并记录。</w:t>
      </w:r>
    </w:p>
    <w:p w14:paraId="30E8E964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数据安全：</w:t>
      </w:r>
    </w:p>
    <w:p w14:paraId="724E63A3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教师仅管理关联课程数据，管理员无权查看考试内容；每日自动备份数据库，保留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天备份。</w:t>
      </w:r>
    </w:p>
    <w:p w14:paraId="44515AE7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系统稳定性：</w:t>
      </w:r>
    </w:p>
    <w:p w14:paraId="00191EF9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客户端支持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macOS</w:t>
      </w:r>
      <w:r>
        <w:rPr>
          <w:rFonts w:hint="eastAsia"/>
          <w:sz w:val="24"/>
          <w:szCs w:val="24"/>
        </w:rPr>
        <w:t>，连续运行</w:t>
      </w: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小时无崩溃；兼容</w:t>
      </w:r>
      <w:r>
        <w:rPr>
          <w:rFonts w:hint="eastAsia"/>
          <w:sz w:val="24"/>
          <w:szCs w:val="24"/>
        </w:rPr>
        <w:t>Chrome/Firefox/Edge</w:t>
      </w:r>
      <w:r>
        <w:rPr>
          <w:rFonts w:hint="eastAsia"/>
          <w:sz w:val="24"/>
          <w:szCs w:val="24"/>
        </w:rPr>
        <w:t>及移动端</w:t>
      </w:r>
      <w:r>
        <w:rPr>
          <w:rFonts w:hint="eastAsia"/>
          <w:sz w:val="24"/>
          <w:szCs w:val="24"/>
        </w:rPr>
        <w:t>H5</w:t>
      </w:r>
      <w:r>
        <w:rPr>
          <w:rFonts w:hint="eastAsia"/>
          <w:sz w:val="24"/>
          <w:szCs w:val="24"/>
        </w:rPr>
        <w:t>。</w:t>
      </w:r>
    </w:p>
    <w:p w14:paraId="5EC5DBC5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678CFFF0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兼容性与扩展性</w:t>
      </w:r>
    </w:p>
    <w:p w14:paraId="27438CD4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兼容性：支持主流浏览器及移动端</w:t>
      </w:r>
      <w:r>
        <w:rPr>
          <w:rFonts w:hint="eastAsia"/>
          <w:sz w:val="24"/>
          <w:szCs w:val="24"/>
        </w:rPr>
        <w:t>H5</w:t>
      </w:r>
      <w:r>
        <w:rPr>
          <w:rFonts w:hint="eastAsia"/>
          <w:sz w:val="24"/>
          <w:szCs w:val="24"/>
        </w:rPr>
        <w:t>，适配机房统一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环境和离线缓存。</w:t>
      </w:r>
    </w:p>
    <w:p w14:paraId="657E7768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扩展性：支持后续新增视频题、编程题等题型，或集成企业</w:t>
      </w:r>
      <w:r>
        <w:rPr>
          <w:rFonts w:hint="eastAsia"/>
          <w:sz w:val="24"/>
          <w:szCs w:val="24"/>
        </w:rPr>
        <w:t>OA</w:t>
      </w:r>
      <w:r>
        <w:rPr>
          <w:rFonts w:hint="eastAsia"/>
          <w:sz w:val="24"/>
          <w:szCs w:val="24"/>
        </w:rPr>
        <w:t>系统。</w:t>
      </w:r>
    </w:p>
    <w:p w14:paraId="3FB7BB2E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0694AADB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asciiTheme="majorHAnsi" w:hAnsiTheme="majorHAnsi"/>
          <w:b/>
          <w:bCs/>
          <w:sz w:val="32"/>
          <w:szCs w:val="32"/>
        </w:rPr>
        <w:t>7.3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8"/>
          <w:szCs w:val="28"/>
        </w:rPr>
        <w:t>核心流程需求</w:t>
      </w:r>
    </w:p>
    <w:p w14:paraId="106B508E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1. </w:t>
      </w:r>
      <w:r>
        <w:rPr>
          <w:rFonts w:hint="eastAsia"/>
          <w:sz w:val="24"/>
          <w:szCs w:val="24"/>
        </w:rPr>
        <w:t>考试管理流程</w:t>
      </w:r>
    </w:p>
    <w:p w14:paraId="7FFE0583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创建考试→填写信息→</w:t>
      </w:r>
      <w:proofErr w:type="gramStart"/>
      <w:r>
        <w:rPr>
          <w:rFonts w:hint="eastAsia"/>
          <w:sz w:val="24"/>
          <w:szCs w:val="24"/>
        </w:rPr>
        <w:t>选择组卷方式</w:t>
      </w:r>
      <w:proofErr w:type="gramEnd"/>
      <w:r>
        <w:rPr>
          <w:rFonts w:hint="eastAsia"/>
          <w:sz w:val="24"/>
          <w:szCs w:val="24"/>
        </w:rPr>
        <w:t>→系统校验→发布（手动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定时）→状态流转（</w:t>
      </w:r>
      <w:proofErr w:type="gramStart"/>
      <w:r>
        <w:rPr>
          <w:rFonts w:hint="eastAsia"/>
          <w:sz w:val="24"/>
          <w:szCs w:val="24"/>
        </w:rPr>
        <w:t>未发布</w:t>
      </w:r>
      <w:proofErr w:type="gramEnd"/>
      <w:r>
        <w:rPr>
          <w:rFonts w:hint="eastAsia"/>
          <w:sz w:val="24"/>
          <w:szCs w:val="24"/>
        </w:rPr>
        <w:t>→进行中→已结束）。</w:t>
      </w:r>
    </w:p>
    <w:p w14:paraId="4F26800E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2. </w:t>
      </w:r>
      <w:r>
        <w:rPr>
          <w:rFonts w:hint="eastAsia"/>
          <w:sz w:val="24"/>
          <w:szCs w:val="24"/>
        </w:rPr>
        <w:t>学生考试流程</w:t>
      </w:r>
    </w:p>
    <w:p w14:paraId="130B7088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登录→查看待考列表→进入考试→系统验证（时间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设备）→答题→交卷（手动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超时强制）。</w:t>
      </w:r>
    </w:p>
    <w:p w14:paraId="38E8C3E9" w14:textId="77777777" w:rsidR="0020214A" w:rsidRDefault="00000000">
      <w:pPr>
        <w:spacing w:before="80" w:after="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3. </w:t>
      </w:r>
      <w:r>
        <w:rPr>
          <w:rFonts w:hint="eastAsia"/>
          <w:sz w:val="24"/>
          <w:szCs w:val="24"/>
        </w:rPr>
        <w:t>阅卷与分析流程</w:t>
      </w:r>
    </w:p>
    <w:p w14:paraId="54B08574" w14:textId="77777777" w:rsidR="0020214A" w:rsidRDefault="00000000">
      <w:pPr>
        <w:spacing w:before="80" w:after="0" w:afterAutospacing="1"/>
        <w:rPr>
          <w:rFonts w:ascii="宋体" w:eastAsia="宋体" w:hAnsi="宋体" w:cs="宋体"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- </w:t>
      </w:r>
      <w:r>
        <w:rPr>
          <w:rFonts w:hint="eastAsia"/>
          <w:sz w:val="24"/>
          <w:szCs w:val="24"/>
        </w:rPr>
        <w:t>自动批改客观题→手动批改主观题→生成总分→多维</w:t>
      </w:r>
      <w:proofErr w:type="gramStart"/>
      <w:r>
        <w:rPr>
          <w:rFonts w:hint="eastAsia"/>
          <w:sz w:val="24"/>
          <w:szCs w:val="24"/>
        </w:rPr>
        <w:t>度成绩</w:t>
      </w:r>
      <w:proofErr w:type="gramEnd"/>
      <w:r>
        <w:rPr>
          <w:rFonts w:hint="eastAsia"/>
          <w:sz w:val="24"/>
          <w:szCs w:val="24"/>
        </w:rPr>
        <w:t>分析。</w:t>
      </w:r>
      <w:bookmarkStart w:id="15" w:name="管理员2"/>
      <w:bookmarkEnd w:id="12"/>
      <w:bookmarkEnd w:id="14"/>
    </w:p>
    <w:bookmarkEnd w:id="15"/>
    <w:p w14:paraId="12FC9BBE" w14:textId="77777777" w:rsidR="0020214A" w:rsidRDefault="0020214A"/>
    <w:p w14:paraId="7FEF9160" w14:textId="77777777" w:rsidR="0020214A" w:rsidRDefault="00000000">
      <w:pPr>
        <w:pStyle w:val="1"/>
      </w:pPr>
      <w:bookmarkStart w:id="16" w:name="_Toc171523335"/>
      <w:r>
        <w:rPr>
          <w:rFonts w:hint="eastAsia"/>
        </w:rPr>
        <w:t>性能需求</w:t>
      </w:r>
      <w:bookmarkEnd w:id="16"/>
    </w:p>
    <w:p w14:paraId="24A90969" w14:textId="77777777" w:rsidR="0020214A" w:rsidRDefault="00000000">
      <w:r>
        <w:t>一、响应时间</w:t>
      </w:r>
      <w:r>
        <w:t xml:space="preserve"> </w:t>
      </w:r>
    </w:p>
    <w:p w14:paraId="03DACC9A" w14:textId="77777777" w:rsidR="0020214A" w:rsidRDefault="00000000">
      <w:r>
        <w:t>（一）登录模块</w:t>
      </w:r>
      <w:r>
        <w:t xml:space="preserve"> </w:t>
      </w:r>
    </w:p>
    <w:p w14:paraId="7BE7E00C" w14:textId="77777777" w:rsidR="0020214A" w:rsidRDefault="00000000">
      <w:r>
        <w:t>用户输入用户名并点击登录后，系统需在</w:t>
      </w:r>
      <w:r>
        <w:t xml:space="preserve"> 2</w:t>
      </w:r>
      <w:r>
        <w:t>秒内</w:t>
      </w:r>
      <w:r>
        <w:t xml:space="preserve"> </w:t>
      </w:r>
      <w:r>
        <w:t>完成验证并跳转至主界面，包含网络传输、服务器处理及客户端渲染时间。</w:t>
      </w:r>
      <w:r>
        <w:t xml:space="preserve"> </w:t>
      </w:r>
    </w:p>
    <w:p w14:paraId="098B1DBB" w14:textId="77777777" w:rsidR="0020214A" w:rsidRDefault="0020214A"/>
    <w:p w14:paraId="39003BAB" w14:textId="77777777" w:rsidR="0020214A" w:rsidRDefault="00000000">
      <w:r>
        <w:t>（二）考试操作</w:t>
      </w:r>
      <w:r>
        <w:t xml:space="preserve"> </w:t>
      </w:r>
    </w:p>
    <w:p w14:paraId="58FDD374" w14:textId="77777777" w:rsidR="0020214A" w:rsidRDefault="00000000">
      <w:r>
        <w:t>1. </w:t>
      </w:r>
      <w:proofErr w:type="gramStart"/>
      <w:r>
        <w:t>组卷操作</w:t>
      </w:r>
      <w:proofErr w:type="gramEnd"/>
      <w:r>
        <w:t>：教师从题库选题组卷（含拖拽、调整顺序等），单</w:t>
      </w:r>
      <w:proofErr w:type="gramStart"/>
      <w:r>
        <w:t>次操作</w:t>
      </w:r>
      <w:proofErr w:type="gramEnd"/>
      <w:r>
        <w:t>响应时间</w:t>
      </w:r>
      <w:r>
        <w:t>≤2</w:t>
      </w:r>
      <w:r>
        <w:t>秒。</w:t>
      </w:r>
    </w:p>
    <w:p w14:paraId="1CA5FC28" w14:textId="77777777" w:rsidR="0020214A" w:rsidRDefault="00000000">
      <w:r>
        <w:t>2. </w:t>
      </w:r>
      <w:r>
        <w:t>成绩统计：</w:t>
      </w:r>
      <w:r>
        <w:t>100</w:t>
      </w:r>
      <w:r>
        <w:t>人以内班级的成绩分析（如平均分、及格率）生成时间</w:t>
      </w:r>
      <w:r>
        <w:t>≤5</w:t>
      </w:r>
      <w:r>
        <w:t>秒。</w:t>
      </w:r>
    </w:p>
    <w:p w14:paraId="26C75D67" w14:textId="77777777" w:rsidR="0020214A" w:rsidRDefault="00000000">
      <w:r>
        <w:t>3. </w:t>
      </w:r>
      <w:r>
        <w:t>考试加载：学生进入考试界面（含试题渲染）耗时</w:t>
      </w:r>
      <w:r>
        <w:t>≤3</w:t>
      </w:r>
      <w:r>
        <w:t>秒，大规模并发考试（</w:t>
      </w:r>
      <w:r>
        <w:t>500</w:t>
      </w:r>
      <w:r>
        <w:t>人）加载时间</w:t>
      </w:r>
      <w:r>
        <w:t>≤5</w:t>
      </w:r>
      <w:r>
        <w:t>秒。</w:t>
      </w:r>
      <w:r>
        <w:t xml:space="preserve"> </w:t>
      </w:r>
    </w:p>
    <w:p w14:paraId="49570E36" w14:textId="77777777" w:rsidR="0020214A" w:rsidRDefault="0020214A"/>
    <w:p w14:paraId="2BC906A2" w14:textId="77777777" w:rsidR="0020214A" w:rsidRDefault="00000000">
      <w:r>
        <w:t>（三）数据交互</w:t>
      </w:r>
      <w:r>
        <w:t xml:space="preserve"> </w:t>
      </w:r>
    </w:p>
    <w:p w14:paraId="5A104699" w14:textId="77777777" w:rsidR="0020214A" w:rsidRDefault="00000000">
      <w:r>
        <w:t>1. </w:t>
      </w:r>
      <w:r>
        <w:t>消息通知：教师发布</w:t>
      </w:r>
      <w:r>
        <w:t>/</w:t>
      </w:r>
      <w:r>
        <w:t>终止考试、学生状态更新（如在线</w:t>
      </w:r>
      <w:r>
        <w:t>/</w:t>
      </w:r>
      <w:r>
        <w:t>离线）等通知，需在</w:t>
      </w:r>
      <w:r>
        <w:t>1</w:t>
      </w:r>
      <w:r>
        <w:t>秒内同步至相关用户。</w:t>
      </w:r>
    </w:p>
    <w:p w14:paraId="3D713BF1" w14:textId="77777777" w:rsidR="0020214A" w:rsidRDefault="00000000">
      <w:r>
        <w:t>2. </w:t>
      </w:r>
      <w:r>
        <w:t>文件传输：支持</w:t>
      </w:r>
      <w:r>
        <w:t>≤10MB</w:t>
      </w:r>
      <w:r>
        <w:t>文件上传（如编程题附件），传输耗时</w:t>
      </w:r>
      <w:r>
        <w:t>≤10</w:t>
      </w:r>
      <w:r>
        <w:t>秒；</w:t>
      </w:r>
      <w:r>
        <w:t>≤5MB</w:t>
      </w:r>
      <w:r>
        <w:t>图片传输耗时</w:t>
      </w:r>
      <w:r>
        <w:t>≤5</w:t>
      </w:r>
      <w:r>
        <w:t>秒。</w:t>
      </w:r>
      <w:r>
        <w:t xml:space="preserve"> </w:t>
      </w:r>
    </w:p>
    <w:p w14:paraId="3C1556A8" w14:textId="77777777" w:rsidR="0020214A" w:rsidRDefault="00000000">
      <w:r>
        <w:t>二、吞吐量</w:t>
      </w:r>
      <w:r>
        <w:t xml:space="preserve"> </w:t>
      </w:r>
    </w:p>
    <w:p w14:paraId="19AA3729" w14:textId="77777777" w:rsidR="0020214A" w:rsidRDefault="00000000">
      <w:r>
        <w:t>（一）并发考试</w:t>
      </w:r>
      <w:r>
        <w:t xml:space="preserve"> </w:t>
      </w:r>
    </w:p>
    <w:p w14:paraId="3212E85A" w14:textId="77777777" w:rsidR="0020214A" w:rsidRDefault="00000000">
      <w:r>
        <w:t>系统支持单场考试</w:t>
      </w:r>
      <w:r>
        <w:t xml:space="preserve"> 500</w:t>
      </w:r>
      <w:r>
        <w:t>人并发</w:t>
      </w:r>
      <w:r>
        <w:t xml:space="preserve"> </w:t>
      </w:r>
      <w:r>
        <w:t>答题，确保答题操作（如选项选择、文本输入）实时响应，无明显卡顿。</w:t>
      </w:r>
      <w:r>
        <w:t xml:space="preserve"> </w:t>
      </w:r>
    </w:p>
    <w:p w14:paraId="1A6890FA" w14:textId="77777777" w:rsidR="0020214A" w:rsidRDefault="0020214A"/>
    <w:p w14:paraId="388E76DA" w14:textId="77777777" w:rsidR="0020214A" w:rsidRDefault="00000000">
      <w:r>
        <w:t>（二）数据处理</w:t>
      </w:r>
    </w:p>
    <w:p w14:paraId="4C724D3B" w14:textId="77777777" w:rsidR="0020214A" w:rsidRDefault="00000000">
      <w:r>
        <w:t>1. </w:t>
      </w:r>
      <w:r>
        <w:t>客观题批改：系统每秒可自动批改</w:t>
      </w:r>
      <w:r>
        <w:t xml:space="preserve"> 1000</w:t>
      </w:r>
      <w:r>
        <w:t>道选择题（含多选、单选）。</w:t>
      </w:r>
    </w:p>
    <w:p w14:paraId="5809A793" w14:textId="77777777" w:rsidR="0020214A" w:rsidRDefault="00000000">
      <w:r>
        <w:t>2. </w:t>
      </w:r>
      <w:r>
        <w:t>成绩导出：支持</w:t>
      </w:r>
      <w:r>
        <w:t>1000</w:t>
      </w:r>
      <w:r>
        <w:t>人规模的成绩数据以</w:t>
      </w:r>
      <w:r>
        <w:t>Excel/PDF</w:t>
      </w:r>
      <w:r>
        <w:t>格式导出，耗时</w:t>
      </w:r>
      <w:r>
        <w:t>≤15</w:t>
      </w:r>
      <w:r>
        <w:t>秒。</w:t>
      </w:r>
      <w:r>
        <w:t xml:space="preserve"> </w:t>
      </w:r>
    </w:p>
    <w:p w14:paraId="056E95C3" w14:textId="77777777" w:rsidR="0020214A" w:rsidRDefault="00000000">
      <w:r>
        <w:lastRenderedPageBreak/>
        <w:t>三、资源占用</w:t>
      </w:r>
      <w:r>
        <w:t xml:space="preserve"> </w:t>
      </w:r>
    </w:p>
    <w:p w14:paraId="7E7407C4" w14:textId="77777777" w:rsidR="0020214A" w:rsidRDefault="00000000">
      <w:r>
        <w:t>（一）客户端（学生</w:t>
      </w:r>
      <w:r>
        <w:t>/</w:t>
      </w:r>
      <w:r>
        <w:t>教师端）</w:t>
      </w:r>
      <w:r>
        <w:t xml:space="preserve"> </w:t>
      </w:r>
    </w:p>
    <w:p w14:paraId="445AF7AB" w14:textId="77777777" w:rsidR="0020214A" w:rsidRDefault="00000000">
      <w:r>
        <w:t>1. CPU</w:t>
      </w:r>
      <w:r>
        <w:t>占用率：正常考试</w:t>
      </w:r>
      <w:r>
        <w:t>/</w:t>
      </w:r>
      <w:proofErr w:type="gramStart"/>
      <w:r>
        <w:t>组卷过程</w:t>
      </w:r>
      <w:proofErr w:type="gramEnd"/>
      <w:r>
        <w:t>中，</w:t>
      </w:r>
      <w:r>
        <w:t>CPU</w:t>
      </w:r>
      <w:r>
        <w:t>占用率</w:t>
      </w:r>
      <w:r>
        <w:t>≤30%</w:t>
      </w:r>
      <w:r>
        <w:t>；大规模操作（如批量导入</w:t>
      </w:r>
      <w:r>
        <w:t>1000</w:t>
      </w:r>
      <w:r>
        <w:t>道题）时</w:t>
      </w:r>
      <w:r>
        <w:t>≤60%</w:t>
      </w:r>
      <w:r>
        <w:t>。</w:t>
      </w:r>
    </w:p>
    <w:p w14:paraId="70DC328F" w14:textId="77777777" w:rsidR="0020214A" w:rsidRDefault="00000000">
      <w:r>
        <w:t>2. </w:t>
      </w:r>
      <w:r>
        <w:t>内存占用：初始运行内存</w:t>
      </w:r>
      <w:r>
        <w:t>≤100MB</w:t>
      </w:r>
      <w:r>
        <w:t>，长时间使用（如连续考试</w:t>
      </w:r>
      <w:r>
        <w:t>2</w:t>
      </w:r>
      <w:r>
        <w:t>小时）</w:t>
      </w:r>
      <w:r>
        <w:t>≤250MB</w:t>
      </w:r>
      <w:r>
        <w:t>。</w:t>
      </w:r>
    </w:p>
    <w:p w14:paraId="4A8C972D" w14:textId="77777777" w:rsidR="0020214A" w:rsidRDefault="00000000">
      <w:pPr>
        <w:ind w:leftChars="100" w:left="220" w:firstLineChars="200" w:firstLine="440"/>
      </w:pPr>
      <w:r>
        <w:t xml:space="preserve"> </w:t>
      </w:r>
    </w:p>
    <w:p w14:paraId="0E9083AD" w14:textId="77777777" w:rsidR="0020214A" w:rsidRDefault="00000000">
      <w:r>
        <w:t>（二）服务器端</w:t>
      </w:r>
      <w:r>
        <w:t xml:space="preserve"> </w:t>
      </w:r>
    </w:p>
    <w:p w14:paraId="59182DA8" w14:textId="77777777" w:rsidR="0020214A" w:rsidRDefault="00000000">
      <w:r>
        <w:t>1. CPU</w:t>
      </w:r>
      <w:r>
        <w:t>占用率：支持</w:t>
      </w:r>
      <w:r>
        <w:t>500</w:t>
      </w:r>
      <w:r>
        <w:t>人并发考试时，</w:t>
      </w:r>
      <w:r>
        <w:t>CPU</w:t>
      </w:r>
      <w:r>
        <w:t>占用率</w:t>
      </w:r>
      <w:r>
        <w:t>≤70%</w:t>
      </w:r>
      <w:r>
        <w:t>；峰值负载（如多场考试同时进行）</w:t>
      </w:r>
      <w:r>
        <w:t>≤85%</w:t>
      </w:r>
      <w:r>
        <w:t>。</w:t>
      </w:r>
    </w:p>
    <w:p w14:paraId="0F9C6D83" w14:textId="77777777" w:rsidR="0020214A" w:rsidRDefault="00000000">
      <w:r>
        <w:t>2. </w:t>
      </w:r>
      <w:r>
        <w:t>内存占用：</w:t>
      </w:r>
      <w:r>
        <w:t>500</w:t>
      </w:r>
      <w:r>
        <w:t>人并发场景下，内存占用</w:t>
      </w:r>
      <w:r>
        <w:t>≤2GB</w:t>
      </w:r>
      <w:r>
        <w:t>，确保系统稳定运行。</w:t>
      </w:r>
      <w:r>
        <w:t xml:space="preserve"> </w:t>
      </w:r>
    </w:p>
    <w:p w14:paraId="7F21E825" w14:textId="77777777" w:rsidR="0020214A" w:rsidRDefault="00000000">
      <w:r>
        <w:t>四、可扩展性</w:t>
      </w:r>
      <w:r>
        <w:t xml:space="preserve"> </w:t>
      </w:r>
    </w:p>
    <w:p w14:paraId="52D3BE10" w14:textId="77777777" w:rsidR="0020214A" w:rsidRDefault="00000000">
      <w:r>
        <w:t>（一）用户规模扩展</w:t>
      </w:r>
      <w:r>
        <w:t xml:space="preserve"> </w:t>
      </w:r>
    </w:p>
    <w:p w14:paraId="202F57F0" w14:textId="77777777" w:rsidR="0020214A" w:rsidRDefault="00000000">
      <w:r>
        <w:t>系统架构支持通过增加服务器节点，逐步扩展至</w:t>
      </w:r>
      <w:r>
        <w:t xml:space="preserve"> 5000</w:t>
      </w:r>
      <w:r>
        <w:t>人以上</w:t>
      </w:r>
      <w:r>
        <w:t xml:space="preserve"> </w:t>
      </w:r>
      <w:r>
        <w:t>用户规模，确保新增用户时响应时间、吞吐量等指标波动</w:t>
      </w:r>
      <w:r>
        <w:t>≤20%</w:t>
      </w:r>
      <w:r>
        <w:t>。</w:t>
      </w:r>
    </w:p>
    <w:p w14:paraId="534D49C9" w14:textId="77777777" w:rsidR="0020214A" w:rsidRDefault="00000000">
      <w:r>
        <w:t>（二）功能扩展</w:t>
      </w:r>
      <w:r>
        <w:t xml:space="preserve"> </w:t>
      </w:r>
    </w:p>
    <w:p w14:paraId="57147551" w14:textId="77777777" w:rsidR="0020214A" w:rsidRDefault="00000000">
      <w:r>
        <w:t>预留接口支持后续新增功能（如视频监考、</w:t>
      </w:r>
      <w:r>
        <w:t>AI</w:t>
      </w:r>
      <w:r>
        <w:t>智能阅卷），新增功能对现有性能影响</w:t>
      </w:r>
      <w:r>
        <w:t>≤15%</w:t>
      </w:r>
      <w:r>
        <w:t>。</w:t>
      </w:r>
      <w:r>
        <w:t xml:space="preserve"> </w:t>
      </w:r>
    </w:p>
    <w:p w14:paraId="46E58156" w14:textId="77777777" w:rsidR="0020214A" w:rsidRDefault="00000000">
      <w:r>
        <w:t>五、环境兼容性</w:t>
      </w:r>
      <w:r>
        <w:t xml:space="preserve"> </w:t>
      </w:r>
    </w:p>
    <w:p w14:paraId="6D9FA312" w14:textId="77777777" w:rsidR="0020214A" w:rsidRDefault="00000000">
      <w:r>
        <w:t>（一）操作系统</w:t>
      </w:r>
      <w:r>
        <w:t xml:space="preserve"> </w:t>
      </w:r>
    </w:p>
    <w:p w14:paraId="203FD9C9" w14:textId="77777777" w:rsidR="0020214A" w:rsidRDefault="00000000">
      <w:r>
        <w:t>支持</w:t>
      </w:r>
      <w:r>
        <w:t>Windows 10/11</w:t>
      </w:r>
      <w:r>
        <w:t>、</w:t>
      </w:r>
      <w:r>
        <w:t>macOS 12+</w:t>
      </w:r>
      <w:r>
        <w:t>、</w:t>
      </w:r>
      <w:r>
        <w:t>Linux</w:t>
      </w:r>
      <w:r>
        <w:t>（</w:t>
      </w:r>
      <w:r>
        <w:t>Ubuntu/Debian</w:t>
      </w:r>
      <w:r>
        <w:t>主流版本）。</w:t>
      </w:r>
      <w:r>
        <w:t xml:space="preserve"> </w:t>
      </w:r>
    </w:p>
    <w:p w14:paraId="4C92AB64" w14:textId="77777777" w:rsidR="0020214A" w:rsidRDefault="00000000">
      <w:r>
        <w:t>（二）浏览器</w:t>
      </w:r>
      <w:r>
        <w:t xml:space="preserve"> </w:t>
      </w:r>
    </w:p>
    <w:p w14:paraId="31C5FE16" w14:textId="77777777" w:rsidR="0020214A" w:rsidRDefault="00000000">
      <w:r>
        <w:t>兼容</w:t>
      </w:r>
      <w:r>
        <w:t>Chrome 90+</w:t>
      </w:r>
      <w:r>
        <w:t>、</w:t>
      </w:r>
      <w:r>
        <w:t>Edge 90+</w:t>
      </w:r>
      <w:r>
        <w:t>、</w:t>
      </w:r>
      <w:r>
        <w:t>Firefox 85+</w:t>
      </w:r>
      <w:r>
        <w:t>，移动</w:t>
      </w:r>
      <w:proofErr w:type="gramStart"/>
      <w:r>
        <w:t>端支持</w:t>
      </w:r>
      <w:proofErr w:type="gramEnd"/>
      <w:r>
        <w:t>H5</w:t>
      </w:r>
      <w:r>
        <w:t>适配（</w:t>
      </w:r>
      <w:r>
        <w:t>iOS Safari 14+</w:t>
      </w:r>
      <w:r>
        <w:t>、</w:t>
      </w:r>
      <w:r>
        <w:t>Android Chrome 90+</w:t>
      </w:r>
      <w:r>
        <w:t>）。</w:t>
      </w:r>
    </w:p>
    <w:p w14:paraId="13B154E8" w14:textId="77777777" w:rsidR="0020214A" w:rsidRDefault="00000000">
      <w:pPr>
        <w:ind w:leftChars="100" w:left="220" w:firstLineChars="200" w:firstLine="440"/>
      </w:pPr>
      <w:r>
        <w:t xml:space="preserve"> </w:t>
      </w:r>
    </w:p>
    <w:p w14:paraId="151303A1" w14:textId="77777777" w:rsidR="0020214A" w:rsidRDefault="00000000">
      <w:r>
        <w:t>六、可靠性指标</w:t>
      </w:r>
      <w:r>
        <w:t xml:space="preserve"> </w:t>
      </w:r>
    </w:p>
    <w:p w14:paraId="157EE592" w14:textId="77777777" w:rsidR="0020214A" w:rsidRDefault="00000000">
      <w:r>
        <w:t>（一）数据一致性</w:t>
      </w:r>
      <w:r>
        <w:t xml:space="preserve"> </w:t>
      </w:r>
    </w:p>
    <w:p w14:paraId="4039E0B7" w14:textId="77777777" w:rsidR="0020214A" w:rsidRDefault="00000000">
      <w:r>
        <w:t>1. </w:t>
      </w:r>
      <w:r>
        <w:t>考试过程中网络中断，客户端自动缓存答案，恢复连接后</w:t>
      </w:r>
      <w:r>
        <w:t>10</w:t>
      </w:r>
      <w:r>
        <w:t>秒内完成数据同步。</w:t>
      </w:r>
    </w:p>
    <w:p w14:paraId="076E9BAF" w14:textId="77777777" w:rsidR="0020214A" w:rsidRDefault="00000000">
      <w:r>
        <w:t>2. </w:t>
      </w:r>
      <w:r>
        <w:t>文件传输采用</w:t>
      </w:r>
      <w:r>
        <w:t>MD5</w:t>
      </w:r>
      <w:r>
        <w:t>校验，确保传输前后文件完整性一致，错误率</w:t>
      </w:r>
      <w:r>
        <w:t>≤0.01%</w:t>
      </w:r>
      <w:r>
        <w:t>。</w:t>
      </w:r>
      <w:r>
        <w:t xml:space="preserve"> </w:t>
      </w:r>
    </w:p>
    <w:p w14:paraId="39573BD3" w14:textId="77777777" w:rsidR="0020214A" w:rsidRDefault="00000000">
      <w:r>
        <w:t>（二）故障恢复</w:t>
      </w:r>
      <w:r>
        <w:t xml:space="preserve"> </w:t>
      </w:r>
    </w:p>
    <w:p w14:paraId="629EF0C8" w14:textId="77777777" w:rsidR="0020214A" w:rsidRDefault="00000000">
      <w:r>
        <w:lastRenderedPageBreak/>
        <w:t>1. </w:t>
      </w:r>
      <w:r>
        <w:t>服务器故障时，备用节点需在</w:t>
      </w:r>
      <w:r>
        <w:t>30</w:t>
      </w:r>
      <w:r>
        <w:t>秒内接管服务，保障考试不中断。</w:t>
      </w:r>
    </w:p>
    <w:p w14:paraId="06880E6A" w14:textId="77777777" w:rsidR="0020214A" w:rsidRDefault="00000000">
      <w:r>
        <w:t>2. </w:t>
      </w:r>
      <w:r>
        <w:t>每日凌晨自动备份数据库，保留最近</w:t>
      </w:r>
      <w:r>
        <w:t>7</w:t>
      </w:r>
      <w:r>
        <w:t>天备份，数据恢复耗时</w:t>
      </w:r>
      <w:r>
        <w:t>≤1</w:t>
      </w:r>
      <w:r>
        <w:t>小时（针对</w:t>
      </w:r>
      <w:r>
        <w:t>10GB</w:t>
      </w:r>
      <w:r>
        <w:t>数据量）。</w:t>
      </w:r>
      <w:r>
        <w:t xml:space="preserve"> </w:t>
      </w:r>
    </w:p>
    <w:p w14:paraId="2C9D9F3F" w14:textId="77777777" w:rsidR="0020214A" w:rsidRDefault="00000000">
      <w:r>
        <w:t>说明：以上性能指标基于</w:t>
      </w:r>
      <w:r>
        <w:t xml:space="preserve"> 100Mbps</w:t>
      </w:r>
      <w:r>
        <w:t>局域网环境</w:t>
      </w:r>
      <w:r>
        <w:t xml:space="preserve"> </w:t>
      </w:r>
      <w:r>
        <w:t>测试，</w:t>
      </w:r>
      <w:proofErr w:type="gramStart"/>
      <w:r>
        <w:t>若网络</w:t>
      </w:r>
      <w:proofErr w:type="gramEnd"/>
      <w:r>
        <w:t>升级至</w:t>
      </w:r>
      <w:r>
        <w:t>1Gbps</w:t>
      </w:r>
      <w:r>
        <w:t>，文件传输、数据处理等速度需同比提升。</w:t>
      </w:r>
    </w:p>
    <w:p w14:paraId="35F30A34" w14:textId="77777777" w:rsidR="0020214A" w:rsidRDefault="00000000">
      <w:pPr>
        <w:pStyle w:val="1"/>
      </w:pPr>
      <w:bookmarkStart w:id="17" w:name="_Toc171523336"/>
      <w:r>
        <w:rPr>
          <w:rFonts w:hint="eastAsia"/>
        </w:rPr>
        <w:t>可靠性</w:t>
      </w:r>
      <w:r>
        <w:t>需求</w:t>
      </w:r>
      <w:bookmarkEnd w:id="17"/>
    </w:p>
    <w:p w14:paraId="47DB5052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一小雅</w:t>
      </w:r>
      <w:r>
        <w:rPr>
          <w:bCs/>
        </w:rPr>
        <w:t>Plus</w:t>
      </w:r>
      <w:r>
        <w:rPr>
          <w:bCs/>
        </w:rPr>
        <w:t>在线考试系统可靠性需求说明</w:t>
      </w:r>
    </w:p>
    <w:p w14:paraId="43A5350D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 xml:space="preserve"> </w:t>
      </w:r>
    </w:p>
    <w:p w14:paraId="33F116B4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一、错误处理与恢复机制</w:t>
      </w:r>
    </w:p>
    <w:p w14:paraId="4300CF35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 xml:space="preserve"> </w:t>
      </w:r>
    </w:p>
    <w:p w14:paraId="1119F99A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（一）网络中断处理</w:t>
      </w:r>
    </w:p>
    <w:p w14:paraId="2C893827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 xml:space="preserve"> </w:t>
      </w:r>
    </w:p>
    <w:p w14:paraId="273BF448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1. </w:t>
      </w:r>
      <w:r>
        <w:rPr>
          <w:bCs/>
        </w:rPr>
        <w:t>学生端：考试过程中网络中断时，系统自动缓存已答答案至本地，网络恢复后</w:t>
      </w:r>
      <w:r>
        <w:rPr>
          <w:bCs/>
        </w:rPr>
        <w:t>10</w:t>
      </w:r>
      <w:r>
        <w:rPr>
          <w:bCs/>
        </w:rPr>
        <w:t>秒内自动同步至服务器，确保答题进度不丢失。</w:t>
      </w:r>
    </w:p>
    <w:p w14:paraId="421725E7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2. </w:t>
      </w:r>
      <w:r>
        <w:rPr>
          <w:bCs/>
        </w:rPr>
        <w:t>教师端：</w:t>
      </w:r>
      <w:proofErr w:type="gramStart"/>
      <w:r>
        <w:rPr>
          <w:bCs/>
        </w:rPr>
        <w:t>组卷或</w:t>
      </w:r>
      <w:proofErr w:type="gramEnd"/>
      <w:r>
        <w:rPr>
          <w:bCs/>
        </w:rPr>
        <w:t>阅卷过程中网络中断，系统提示</w:t>
      </w:r>
      <w:r>
        <w:rPr>
          <w:bCs/>
        </w:rPr>
        <w:t>“</w:t>
      </w:r>
      <w:r>
        <w:rPr>
          <w:bCs/>
        </w:rPr>
        <w:t>操作草稿已自动保存</w:t>
      </w:r>
      <w:r>
        <w:rPr>
          <w:bCs/>
        </w:rPr>
        <w:t>”</w:t>
      </w:r>
      <w:r>
        <w:rPr>
          <w:bCs/>
        </w:rPr>
        <w:t>，重新连接后可继续编辑，避免重复劳动。</w:t>
      </w:r>
    </w:p>
    <w:p w14:paraId="0D15EE28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3. </w:t>
      </w:r>
      <w:r>
        <w:rPr>
          <w:bCs/>
        </w:rPr>
        <w:t>服务器端：检测到客户端断开连接后，保留用户当前状态（如考试进度、</w:t>
      </w:r>
      <w:proofErr w:type="gramStart"/>
      <w:r>
        <w:rPr>
          <w:bCs/>
        </w:rPr>
        <w:t>组卷草稿</w:t>
      </w:r>
      <w:proofErr w:type="gramEnd"/>
      <w:r>
        <w:rPr>
          <w:bCs/>
        </w:rPr>
        <w:t>）</w:t>
      </w:r>
      <w:r>
        <w:rPr>
          <w:bCs/>
        </w:rPr>
        <w:t>30</w:t>
      </w:r>
      <w:r>
        <w:rPr>
          <w:bCs/>
        </w:rPr>
        <w:t>分钟，</w:t>
      </w:r>
      <w:proofErr w:type="gramStart"/>
      <w:r>
        <w:rPr>
          <w:bCs/>
        </w:rPr>
        <w:t>超时未</w:t>
      </w:r>
      <w:proofErr w:type="gramEnd"/>
      <w:r>
        <w:rPr>
          <w:bCs/>
        </w:rPr>
        <w:t>恢复则自动释放资源。</w:t>
      </w:r>
    </w:p>
    <w:p w14:paraId="1D5E22D7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 xml:space="preserve"> </w:t>
      </w:r>
    </w:p>
    <w:p w14:paraId="3F6B4F52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（二）数据操作异常处理</w:t>
      </w:r>
    </w:p>
    <w:p w14:paraId="12CEE5FE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 xml:space="preserve"> </w:t>
      </w:r>
    </w:p>
    <w:p w14:paraId="2659F5A6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1. </w:t>
      </w:r>
      <w:r>
        <w:rPr>
          <w:bCs/>
        </w:rPr>
        <w:t>登录异常：用户名错误、数据库连接失败等情况，系统返回明确错误代码（如</w:t>
      </w:r>
      <w:r>
        <w:rPr>
          <w:bCs/>
        </w:rPr>
        <w:t>“E001-</w:t>
      </w:r>
      <w:r>
        <w:rPr>
          <w:bCs/>
        </w:rPr>
        <w:t>用户名不存在</w:t>
      </w:r>
      <w:r>
        <w:rPr>
          <w:bCs/>
        </w:rPr>
        <w:t>”</w:t>
      </w:r>
      <w:r>
        <w:rPr>
          <w:bCs/>
        </w:rPr>
        <w:t>），并记录日志供管理员排查，同时确保服务器</w:t>
      </w:r>
      <w:proofErr w:type="gramStart"/>
      <w:r>
        <w:rPr>
          <w:bCs/>
        </w:rPr>
        <w:t>不</w:t>
      </w:r>
      <w:proofErr w:type="gramEnd"/>
      <w:r>
        <w:rPr>
          <w:bCs/>
        </w:rPr>
        <w:t>崩溃。</w:t>
      </w:r>
    </w:p>
    <w:p w14:paraId="6431B9DE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2. </w:t>
      </w:r>
      <w:r>
        <w:rPr>
          <w:bCs/>
        </w:rPr>
        <w:t>并发冲突：多人同时修改同一试卷时，后提交的修改</w:t>
      </w:r>
      <w:proofErr w:type="gramStart"/>
      <w:r>
        <w:rPr>
          <w:bCs/>
        </w:rPr>
        <w:t>需弹窗</w:t>
      </w:r>
      <w:proofErr w:type="gramEnd"/>
      <w:r>
        <w:rPr>
          <w:bCs/>
        </w:rPr>
        <w:t>确认是否覆盖前序操作，避免数据丢失。</w:t>
      </w:r>
    </w:p>
    <w:p w14:paraId="62B46E4F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3. </w:t>
      </w:r>
      <w:r>
        <w:rPr>
          <w:bCs/>
        </w:rPr>
        <w:t>文件传输失败：支持断点续传，中断后可从上次传输进度继续；若文件损坏，系统自动校验并提示重新传输，错误率</w:t>
      </w:r>
      <w:r>
        <w:rPr>
          <w:bCs/>
        </w:rPr>
        <w:t>≤0.01%</w:t>
      </w:r>
      <w:r>
        <w:rPr>
          <w:bCs/>
        </w:rPr>
        <w:t>。</w:t>
      </w:r>
    </w:p>
    <w:p w14:paraId="3EF8C5C9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 xml:space="preserve"> </w:t>
      </w:r>
    </w:p>
    <w:p w14:paraId="68C877E0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二、数据完整性与一致性</w:t>
      </w:r>
    </w:p>
    <w:p w14:paraId="6DABADA1" w14:textId="77777777" w:rsidR="0020214A" w:rsidRDefault="00000000">
      <w:pPr>
        <w:ind w:right="220"/>
        <w:rPr>
          <w:bCs/>
        </w:rPr>
      </w:pPr>
      <w:r>
        <w:rPr>
          <w:bCs/>
        </w:rPr>
        <w:lastRenderedPageBreak/>
        <w:t>（一）存储安全</w:t>
      </w:r>
    </w:p>
    <w:p w14:paraId="6E30F0D9" w14:textId="106C3CAD" w:rsidR="0020214A" w:rsidRDefault="00000000">
      <w:pPr>
        <w:ind w:right="220" w:firstLineChars="250" w:firstLine="550"/>
        <w:rPr>
          <w:bCs/>
        </w:rPr>
      </w:pPr>
      <w:r>
        <w:rPr>
          <w:bCs/>
        </w:rPr>
        <w:t>1. </w:t>
      </w:r>
      <w:r>
        <w:rPr>
          <w:bCs/>
        </w:rPr>
        <w:t>用户信息：通过</w:t>
      </w:r>
      <w:r>
        <w:rPr>
          <w:bCs/>
        </w:rPr>
        <w:t>MySQL</w:t>
      </w:r>
      <w:r w:rsidR="0012485D">
        <w:rPr>
          <w:rFonts w:hint="eastAsia"/>
          <w:bCs/>
        </w:rPr>
        <w:t>/ODBC</w:t>
      </w:r>
      <w:r>
        <w:rPr>
          <w:bCs/>
        </w:rPr>
        <w:t>数据库存储用户信息（如教师、学生账号），采用</w:t>
      </w:r>
      <w:proofErr w:type="gramStart"/>
      <w:r>
        <w:rPr>
          <w:bCs/>
        </w:rPr>
        <w:t>字段级加密</w:t>
      </w:r>
      <w:proofErr w:type="gramEnd"/>
      <w:r>
        <w:rPr>
          <w:bCs/>
        </w:rPr>
        <w:t>（如密码</w:t>
      </w:r>
      <w:r w:rsidR="0012485D">
        <w:rPr>
          <w:rFonts w:hint="eastAsia"/>
          <w:bCs/>
        </w:rPr>
        <w:t>SHA256</w:t>
      </w:r>
      <w:r w:rsidR="0012485D">
        <w:rPr>
          <w:rFonts w:hint="eastAsia"/>
          <w:bCs/>
        </w:rPr>
        <w:t>加密</w:t>
      </w:r>
      <w:r>
        <w:rPr>
          <w:bCs/>
        </w:rPr>
        <w:t>），防止数据泄露。</w:t>
      </w:r>
    </w:p>
    <w:p w14:paraId="66949C4E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2. </w:t>
      </w:r>
      <w:r>
        <w:rPr>
          <w:bCs/>
        </w:rPr>
        <w:t>考试数据：试卷内容、答题记录等敏感数据存储于独立数据库表，与用户信息表隔离，避免越权访问。</w:t>
      </w:r>
    </w:p>
    <w:p w14:paraId="6E3D56B1" w14:textId="77777777" w:rsidR="0020214A" w:rsidRDefault="0020214A">
      <w:pPr>
        <w:ind w:right="220" w:firstLineChars="250" w:firstLine="550"/>
        <w:rPr>
          <w:bCs/>
        </w:rPr>
      </w:pPr>
    </w:p>
    <w:p w14:paraId="4233B5E4" w14:textId="77777777" w:rsidR="0020214A" w:rsidRDefault="00000000">
      <w:pPr>
        <w:ind w:right="220"/>
        <w:rPr>
          <w:bCs/>
        </w:rPr>
      </w:pPr>
      <w:r>
        <w:rPr>
          <w:bCs/>
        </w:rPr>
        <w:t>（二）传输校验</w:t>
      </w:r>
    </w:p>
    <w:p w14:paraId="54D5D3C1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1. </w:t>
      </w:r>
      <w:r>
        <w:rPr>
          <w:bCs/>
        </w:rPr>
        <w:t>消息验证：文本消息、文件传输均添加时间戳</w:t>
      </w:r>
      <w:r>
        <w:rPr>
          <w:bCs/>
        </w:rPr>
        <w:t>+</w:t>
      </w:r>
      <w:r>
        <w:rPr>
          <w:bCs/>
        </w:rPr>
        <w:t>校验和（如</w:t>
      </w:r>
      <w:r>
        <w:rPr>
          <w:bCs/>
        </w:rPr>
        <w:t>CRC32</w:t>
      </w:r>
      <w:r>
        <w:rPr>
          <w:bCs/>
        </w:rPr>
        <w:t>），接收方验证失败时自动请求重传。</w:t>
      </w:r>
    </w:p>
    <w:p w14:paraId="2A296A7B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2. </w:t>
      </w:r>
      <w:r>
        <w:rPr>
          <w:bCs/>
        </w:rPr>
        <w:t>客观题批改：选择题答案比对采用精确匹配算法，确保评分结果与标准答案一致，误差率为</w:t>
      </w:r>
      <w:r>
        <w:rPr>
          <w:bCs/>
        </w:rPr>
        <w:t>0</w:t>
      </w:r>
      <w:r>
        <w:rPr>
          <w:bCs/>
        </w:rPr>
        <w:t>。</w:t>
      </w:r>
    </w:p>
    <w:p w14:paraId="11E6C295" w14:textId="77777777" w:rsidR="0020214A" w:rsidRDefault="00000000">
      <w:pPr>
        <w:ind w:right="220"/>
        <w:rPr>
          <w:bCs/>
        </w:rPr>
      </w:pPr>
      <w:r>
        <w:rPr>
          <w:bCs/>
        </w:rPr>
        <w:t>三、系统稳定性保障</w:t>
      </w:r>
    </w:p>
    <w:p w14:paraId="5CC3960F" w14:textId="77777777" w:rsidR="0020214A" w:rsidRDefault="00000000">
      <w:pPr>
        <w:ind w:right="220"/>
        <w:rPr>
          <w:bCs/>
        </w:rPr>
      </w:pPr>
      <w:r>
        <w:rPr>
          <w:bCs/>
        </w:rPr>
        <w:t>（一）客户端兼容性</w:t>
      </w:r>
    </w:p>
    <w:p w14:paraId="5660A5AC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1. </w:t>
      </w:r>
      <w:r>
        <w:rPr>
          <w:bCs/>
        </w:rPr>
        <w:t>操作系统：支持</w:t>
      </w:r>
      <w:r>
        <w:rPr>
          <w:bCs/>
        </w:rPr>
        <w:t>Windows 10/11</w:t>
      </w:r>
      <w:r>
        <w:rPr>
          <w:bCs/>
        </w:rPr>
        <w:t>、</w:t>
      </w:r>
      <w:r>
        <w:rPr>
          <w:bCs/>
        </w:rPr>
        <w:t>macOS 12+</w:t>
      </w:r>
      <w:r>
        <w:rPr>
          <w:bCs/>
        </w:rPr>
        <w:t>、</w:t>
      </w:r>
      <w:r>
        <w:rPr>
          <w:bCs/>
        </w:rPr>
        <w:t>Ubuntu 20.04+</w:t>
      </w:r>
      <w:r>
        <w:rPr>
          <w:bCs/>
        </w:rPr>
        <w:t>，确保不同平台下界面布局、功能逻辑一致。</w:t>
      </w:r>
    </w:p>
    <w:p w14:paraId="54C0AAB9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2. </w:t>
      </w:r>
      <w:r>
        <w:rPr>
          <w:bCs/>
        </w:rPr>
        <w:t>浏览器适配：兼容</w:t>
      </w:r>
      <w:r>
        <w:rPr>
          <w:bCs/>
        </w:rPr>
        <w:t>Chrome 90+</w:t>
      </w:r>
      <w:r>
        <w:rPr>
          <w:bCs/>
        </w:rPr>
        <w:t>、</w:t>
      </w:r>
      <w:r>
        <w:rPr>
          <w:bCs/>
        </w:rPr>
        <w:t>Edge 90+</w:t>
      </w:r>
      <w:r>
        <w:rPr>
          <w:bCs/>
        </w:rPr>
        <w:t>、</w:t>
      </w:r>
      <w:r>
        <w:rPr>
          <w:bCs/>
        </w:rPr>
        <w:t>Firefox 85+</w:t>
      </w:r>
      <w:r>
        <w:rPr>
          <w:bCs/>
        </w:rPr>
        <w:t>，移动</w:t>
      </w:r>
      <w:proofErr w:type="gramStart"/>
      <w:r>
        <w:rPr>
          <w:bCs/>
        </w:rPr>
        <w:t>端支持</w:t>
      </w:r>
      <w:proofErr w:type="gramEnd"/>
      <w:r>
        <w:rPr>
          <w:bCs/>
        </w:rPr>
        <w:t>H5</w:t>
      </w:r>
      <w:r>
        <w:rPr>
          <w:bCs/>
        </w:rPr>
        <w:t>自适应布局，避免因浏览器差异导致功能异常。</w:t>
      </w:r>
    </w:p>
    <w:p w14:paraId="7E6262FB" w14:textId="77777777" w:rsidR="0020214A" w:rsidRDefault="0020214A">
      <w:pPr>
        <w:ind w:right="220" w:firstLineChars="250" w:firstLine="550"/>
        <w:rPr>
          <w:bCs/>
        </w:rPr>
      </w:pPr>
    </w:p>
    <w:p w14:paraId="1F7C26FB" w14:textId="77777777" w:rsidR="0020214A" w:rsidRDefault="00000000">
      <w:pPr>
        <w:ind w:right="220"/>
        <w:rPr>
          <w:bCs/>
        </w:rPr>
      </w:pPr>
      <w:r>
        <w:rPr>
          <w:bCs/>
        </w:rPr>
        <w:t>（二）压力测试指标</w:t>
      </w:r>
    </w:p>
    <w:p w14:paraId="78F01EF5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1. </w:t>
      </w:r>
      <w:r>
        <w:rPr>
          <w:bCs/>
        </w:rPr>
        <w:t>连续运行：客户端连续运行</w:t>
      </w:r>
      <w:r>
        <w:rPr>
          <w:bCs/>
        </w:rPr>
        <w:t>24</w:t>
      </w:r>
      <w:r>
        <w:rPr>
          <w:bCs/>
        </w:rPr>
        <w:t>小时无崩溃，</w:t>
      </w:r>
      <w:r>
        <w:rPr>
          <w:bCs/>
        </w:rPr>
        <w:t>CPU</w:t>
      </w:r>
      <w:r>
        <w:rPr>
          <w:bCs/>
        </w:rPr>
        <w:t>占用率</w:t>
      </w:r>
      <w:r>
        <w:rPr>
          <w:bCs/>
        </w:rPr>
        <w:t>≤30%</w:t>
      </w:r>
      <w:r>
        <w:rPr>
          <w:bCs/>
        </w:rPr>
        <w:t>，内存泄漏</w:t>
      </w:r>
      <w:r>
        <w:rPr>
          <w:bCs/>
        </w:rPr>
        <w:t>≤5MB/</w:t>
      </w:r>
      <w:r>
        <w:rPr>
          <w:bCs/>
        </w:rPr>
        <w:t>小时。</w:t>
      </w:r>
    </w:p>
    <w:p w14:paraId="2EE08A8D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2. </w:t>
      </w:r>
      <w:r>
        <w:rPr>
          <w:bCs/>
        </w:rPr>
        <w:t>并发考试：</w:t>
      </w:r>
      <w:r>
        <w:rPr>
          <w:bCs/>
        </w:rPr>
        <w:t>500</w:t>
      </w:r>
      <w:r>
        <w:rPr>
          <w:bCs/>
        </w:rPr>
        <w:t>人同时在线考试时，服务器端</w:t>
      </w:r>
      <w:r>
        <w:rPr>
          <w:bCs/>
        </w:rPr>
        <w:t>CPU</w:t>
      </w:r>
      <w:r>
        <w:rPr>
          <w:bCs/>
        </w:rPr>
        <w:t>占用率</w:t>
      </w:r>
      <w:r>
        <w:rPr>
          <w:bCs/>
        </w:rPr>
        <w:t>≤70%</w:t>
      </w:r>
      <w:r>
        <w:rPr>
          <w:bCs/>
        </w:rPr>
        <w:t>，响应时间波动</w:t>
      </w:r>
      <w:r>
        <w:rPr>
          <w:bCs/>
        </w:rPr>
        <w:t>≤15%</w:t>
      </w:r>
      <w:r>
        <w:rPr>
          <w:bCs/>
        </w:rPr>
        <w:t>，确保系统不卡顿、不中断。</w:t>
      </w:r>
    </w:p>
    <w:p w14:paraId="77300C46" w14:textId="77777777" w:rsidR="0020214A" w:rsidRDefault="00000000">
      <w:pPr>
        <w:ind w:right="220"/>
        <w:rPr>
          <w:bCs/>
        </w:rPr>
      </w:pPr>
      <w:r>
        <w:rPr>
          <w:bCs/>
        </w:rPr>
        <w:t>四、</w:t>
      </w:r>
      <w:proofErr w:type="gramStart"/>
      <w:r>
        <w:rPr>
          <w:bCs/>
        </w:rPr>
        <w:t>容错与</w:t>
      </w:r>
      <w:proofErr w:type="gramEnd"/>
      <w:r>
        <w:rPr>
          <w:bCs/>
        </w:rPr>
        <w:t>权限控制</w:t>
      </w:r>
    </w:p>
    <w:p w14:paraId="0953DD75" w14:textId="77777777" w:rsidR="0020214A" w:rsidRDefault="00000000">
      <w:pPr>
        <w:ind w:right="220"/>
        <w:rPr>
          <w:bCs/>
        </w:rPr>
      </w:pPr>
      <w:r>
        <w:rPr>
          <w:bCs/>
        </w:rPr>
        <w:t>（一）用户操作容错</w:t>
      </w:r>
    </w:p>
    <w:p w14:paraId="71638713" w14:textId="77777777" w:rsidR="0020214A" w:rsidRDefault="00000000">
      <w:pPr>
        <w:ind w:right="220"/>
        <w:rPr>
          <w:bCs/>
        </w:rPr>
      </w:pPr>
      <w:r>
        <w:rPr>
          <w:bCs/>
        </w:rPr>
        <w:t>1. </w:t>
      </w:r>
      <w:r>
        <w:rPr>
          <w:bCs/>
        </w:rPr>
        <w:t>输入校验：</w:t>
      </w:r>
    </w:p>
    <w:p w14:paraId="1241DF3D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 xml:space="preserve">- </w:t>
      </w:r>
      <w:r>
        <w:rPr>
          <w:bCs/>
        </w:rPr>
        <w:t>考试时间设置：禁止结束时间早于开始时间，提示</w:t>
      </w:r>
      <w:r>
        <w:rPr>
          <w:bCs/>
        </w:rPr>
        <w:t>“</w:t>
      </w:r>
      <w:r>
        <w:rPr>
          <w:bCs/>
        </w:rPr>
        <w:t>时间范围无效</w:t>
      </w:r>
      <w:r>
        <w:rPr>
          <w:bCs/>
        </w:rPr>
        <w:t>”</w:t>
      </w:r>
      <w:r>
        <w:rPr>
          <w:bCs/>
        </w:rPr>
        <w:t>。</w:t>
      </w:r>
    </w:p>
    <w:p w14:paraId="041DDA0A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 xml:space="preserve">- </w:t>
      </w:r>
      <w:r>
        <w:rPr>
          <w:bCs/>
        </w:rPr>
        <w:t>题目分值：</w:t>
      </w:r>
      <w:proofErr w:type="gramStart"/>
      <w:r>
        <w:rPr>
          <w:bCs/>
        </w:rPr>
        <w:t>组卷时</w:t>
      </w:r>
      <w:proofErr w:type="gramEnd"/>
      <w:r>
        <w:rPr>
          <w:bCs/>
        </w:rPr>
        <w:t>自动校验总分一致性，避免出现</w:t>
      </w:r>
      <w:r>
        <w:rPr>
          <w:bCs/>
        </w:rPr>
        <w:t>“</w:t>
      </w:r>
      <w:r>
        <w:rPr>
          <w:bCs/>
        </w:rPr>
        <w:t>总分</w:t>
      </w:r>
      <w:r>
        <w:rPr>
          <w:bCs/>
        </w:rPr>
        <w:t>≠</w:t>
      </w:r>
      <w:r>
        <w:rPr>
          <w:bCs/>
        </w:rPr>
        <w:t>各题分值之和</w:t>
      </w:r>
      <w:r>
        <w:rPr>
          <w:bCs/>
        </w:rPr>
        <w:t>”</w:t>
      </w:r>
      <w:r>
        <w:rPr>
          <w:bCs/>
        </w:rPr>
        <w:t>的错误。</w:t>
      </w:r>
    </w:p>
    <w:p w14:paraId="084271ED" w14:textId="77777777" w:rsidR="0020214A" w:rsidRDefault="00000000">
      <w:pPr>
        <w:ind w:right="220"/>
        <w:rPr>
          <w:bCs/>
        </w:rPr>
      </w:pPr>
      <w:r>
        <w:rPr>
          <w:bCs/>
        </w:rPr>
        <w:t>2. </w:t>
      </w:r>
      <w:r>
        <w:rPr>
          <w:bCs/>
        </w:rPr>
        <w:t>防作弊机制：</w:t>
      </w:r>
    </w:p>
    <w:p w14:paraId="78193EBA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lastRenderedPageBreak/>
        <w:t xml:space="preserve">- </w:t>
      </w:r>
      <w:r>
        <w:rPr>
          <w:bCs/>
        </w:rPr>
        <w:t>考试界面全屏锁定，切换窗口超过</w:t>
      </w:r>
      <w:r>
        <w:rPr>
          <w:bCs/>
        </w:rPr>
        <w:t>5</w:t>
      </w:r>
      <w:r>
        <w:rPr>
          <w:bCs/>
        </w:rPr>
        <w:t>次自动交卷。</w:t>
      </w:r>
    </w:p>
    <w:p w14:paraId="7B885729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 xml:space="preserve">- </w:t>
      </w:r>
      <w:r>
        <w:rPr>
          <w:bCs/>
        </w:rPr>
        <w:t>主观题图片上</w:t>
      </w:r>
      <w:proofErr w:type="gramStart"/>
      <w:r>
        <w:rPr>
          <w:bCs/>
        </w:rPr>
        <w:t>传限制</w:t>
      </w:r>
      <w:proofErr w:type="gramEnd"/>
      <w:r>
        <w:rPr>
          <w:bCs/>
        </w:rPr>
        <w:t>≤5MB</w:t>
      </w:r>
      <w:r>
        <w:rPr>
          <w:bCs/>
        </w:rPr>
        <w:t>，防止恶意上传大文件占用资源。</w:t>
      </w:r>
    </w:p>
    <w:p w14:paraId="3884A7D2" w14:textId="77777777" w:rsidR="0020214A" w:rsidRDefault="0020214A">
      <w:pPr>
        <w:ind w:right="220" w:firstLineChars="250" w:firstLine="550"/>
        <w:rPr>
          <w:bCs/>
        </w:rPr>
      </w:pPr>
    </w:p>
    <w:p w14:paraId="5426FABB" w14:textId="77777777" w:rsidR="0020214A" w:rsidRDefault="00000000">
      <w:pPr>
        <w:ind w:right="220"/>
        <w:rPr>
          <w:bCs/>
        </w:rPr>
      </w:pPr>
      <w:r>
        <w:rPr>
          <w:bCs/>
        </w:rPr>
        <w:t>（二）权限隔离</w:t>
      </w:r>
    </w:p>
    <w:p w14:paraId="766DB0CC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1. </w:t>
      </w:r>
      <w:r>
        <w:rPr>
          <w:bCs/>
        </w:rPr>
        <w:t>教师权限：仅能访问自己创建的考试和关联课程的数据，无法查看其他教师的私有题目或非关联班级成绩。</w:t>
      </w:r>
    </w:p>
    <w:p w14:paraId="69246C48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2. </w:t>
      </w:r>
      <w:r>
        <w:rPr>
          <w:bCs/>
        </w:rPr>
        <w:t>管理员权限：禁止查看考试具体内容（如题目、答案），仅可进行用户管理、系统监控等操作，权限通过角色控制（</w:t>
      </w:r>
      <w:r>
        <w:rPr>
          <w:bCs/>
        </w:rPr>
        <w:t>RBAC</w:t>
      </w:r>
      <w:r>
        <w:rPr>
          <w:bCs/>
        </w:rPr>
        <w:t>）实现。</w:t>
      </w:r>
    </w:p>
    <w:p w14:paraId="355AEED5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 xml:space="preserve"> </w:t>
      </w:r>
    </w:p>
    <w:p w14:paraId="7C8931B3" w14:textId="77777777" w:rsidR="0020214A" w:rsidRDefault="00000000">
      <w:pPr>
        <w:ind w:right="220"/>
        <w:rPr>
          <w:bCs/>
        </w:rPr>
      </w:pPr>
      <w:r>
        <w:rPr>
          <w:bCs/>
        </w:rPr>
        <w:t>五、灾难恢复与备份策略</w:t>
      </w:r>
    </w:p>
    <w:p w14:paraId="36449571" w14:textId="77777777" w:rsidR="0020214A" w:rsidRDefault="00000000">
      <w:pPr>
        <w:ind w:right="220"/>
        <w:rPr>
          <w:bCs/>
        </w:rPr>
      </w:pPr>
      <w:r>
        <w:rPr>
          <w:bCs/>
        </w:rPr>
        <w:t>（一）数据备份</w:t>
      </w:r>
    </w:p>
    <w:p w14:paraId="0025DBCF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1. </w:t>
      </w:r>
      <w:r>
        <w:rPr>
          <w:bCs/>
        </w:rPr>
        <w:t>备份频率：</w:t>
      </w:r>
    </w:p>
    <w:p w14:paraId="476E39D0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 xml:space="preserve">- </w:t>
      </w:r>
      <w:r>
        <w:rPr>
          <w:bCs/>
        </w:rPr>
        <w:t>每日凌晨</w:t>
      </w:r>
      <w:r>
        <w:rPr>
          <w:bCs/>
        </w:rPr>
        <w:t>1</w:t>
      </w:r>
      <w:r>
        <w:rPr>
          <w:bCs/>
        </w:rPr>
        <w:t>点自动备份用户信息、考试记录、题库数据，保留最近</w:t>
      </w:r>
      <w:r>
        <w:rPr>
          <w:bCs/>
        </w:rPr>
        <w:t>7</w:t>
      </w:r>
      <w:r>
        <w:rPr>
          <w:bCs/>
        </w:rPr>
        <w:t>天备份。</w:t>
      </w:r>
    </w:p>
    <w:p w14:paraId="6AACC172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 xml:space="preserve">- </w:t>
      </w:r>
      <w:r>
        <w:rPr>
          <w:bCs/>
        </w:rPr>
        <w:t>每周日凌晨备份文件存储（如学生上传的图片、附件），保留最近</w:t>
      </w:r>
      <w:r>
        <w:rPr>
          <w:bCs/>
        </w:rPr>
        <w:t>4</w:t>
      </w:r>
      <w:r>
        <w:rPr>
          <w:bCs/>
        </w:rPr>
        <w:t>周备份。</w:t>
      </w:r>
    </w:p>
    <w:p w14:paraId="00861553" w14:textId="77777777" w:rsidR="0020214A" w:rsidRDefault="00000000">
      <w:pPr>
        <w:numPr>
          <w:ilvl w:val="0"/>
          <w:numId w:val="2"/>
        </w:numPr>
        <w:ind w:right="220" w:firstLineChars="250" w:firstLine="550"/>
        <w:rPr>
          <w:bCs/>
        </w:rPr>
      </w:pPr>
      <w:r>
        <w:rPr>
          <w:bCs/>
        </w:rPr>
        <w:t> </w:t>
      </w:r>
      <w:r>
        <w:rPr>
          <w:bCs/>
        </w:rPr>
        <w:t>备份验证：每周进行一次备份数据恢复测试，确保恢复成功率</w:t>
      </w:r>
      <w:r>
        <w:rPr>
          <w:bCs/>
        </w:rPr>
        <w:t>≥99%</w:t>
      </w:r>
      <w:r>
        <w:rPr>
          <w:bCs/>
        </w:rPr>
        <w:t>。</w:t>
      </w:r>
    </w:p>
    <w:p w14:paraId="32ECBBA3" w14:textId="77777777" w:rsidR="0020214A" w:rsidRDefault="0020214A">
      <w:pPr>
        <w:ind w:right="220"/>
        <w:rPr>
          <w:bCs/>
        </w:rPr>
      </w:pPr>
    </w:p>
    <w:p w14:paraId="3EE735AE" w14:textId="77777777" w:rsidR="0020214A" w:rsidRDefault="00000000">
      <w:pPr>
        <w:ind w:right="220"/>
        <w:rPr>
          <w:bCs/>
        </w:rPr>
      </w:pPr>
      <w:r>
        <w:rPr>
          <w:bCs/>
        </w:rPr>
        <w:t>（二）应急响应</w:t>
      </w:r>
    </w:p>
    <w:p w14:paraId="470334E8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1. </w:t>
      </w:r>
      <w:r>
        <w:rPr>
          <w:bCs/>
        </w:rPr>
        <w:t>服务器故障：主服务器</w:t>
      </w:r>
      <w:proofErr w:type="gramStart"/>
      <w:r>
        <w:rPr>
          <w:bCs/>
        </w:rPr>
        <w:t>宕</w:t>
      </w:r>
      <w:proofErr w:type="gramEnd"/>
      <w:r>
        <w:rPr>
          <w:bCs/>
        </w:rPr>
        <w:t>机时，备用服务器需在</w:t>
      </w:r>
      <w:r>
        <w:rPr>
          <w:bCs/>
        </w:rPr>
        <w:t>30</w:t>
      </w:r>
      <w:r>
        <w:rPr>
          <w:bCs/>
        </w:rPr>
        <w:t>秒内接管服务，通过负载均衡机制切换，保障考试不中断。</w:t>
      </w:r>
    </w:p>
    <w:p w14:paraId="61117E99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2. </w:t>
      </w:r>
      <w:r>
        <w:rPr>
          <w:bCs/>
        </w:rPr>
        <w:t>数据恢复：因误操作或硬件故障导致数据丢失时，支持通过备份文件在</w:t>
      </w:r>
      <w:r>
        <w:rPr>
          <w:bCs/>
        </w:rPr>
        <w:t>2</w:t>
      </w:r>
      <w:r>
        <w:rPr>
          <w:bCs/>
        </w:rPr>
        <w:t>小时内恢复至最近可用状态（针对</w:t>
      </w:r>
      <w:r>
        <w:rPr>
          <w:bCs/>
        </w:rPr>
        <w:t>10GB</w:t>
      </w:r>
      <w:r>
        <w:rPr>
          <w:bCs/>
        </w:rPr>
        <w:t>数据量）。</w:t>
      </w:r>
    </w:p>
    <w:p w14:paraId="77329702" w14:textId="77777777" w:rsidR="0020214A" w:rsidRDefault="00000000">
      <w:pPr>
        <w:ind w:right="220"/>
        <w:rPr>
          <w:bCs/>
        </w:rPr>
      </w:pPr>
      <w:r>
        <w:rPr>
          <w:bCs/>
        </w:rPr>
        <w:t>六、异常场景处理</w:t>
      </w:r>
    </w:p>
    <w:p w14:paraId="6AD8295A" w14:textId="77777777" w:rsidR="0020214A" w:rsidRDefault="00000000">
      <w:pPr>
        <w:ind w:right="220"/>
        <w:rPr>
          <w:bCs/>
        </w:rPr>
      </w:pPr>
      <w:r>
        <w:rPr>
          <w:bCs/>
        </w:rPr>
        <w:t>（一）考试冲突</w:t>
      </w:r>
    </w:p>
    <w:p w14:paraId="01B744D4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学生同时段有多场考试时，系统提前</w:t>
      </w:r>
      <w:proofErr w:type="gramStart"/>
      <w:r>
        <w:rPr>
          <w:bCs/>
        </w:rPr>
        <w:t>24</w:t>
      </w:r>
      <w:r>
        <w:rPr>
          <w:bCs/>
        </w:rPr>
        <w:t>小时弹窗提示</w:t>
      </w:r>
      <w:proofErr w:type="gramEnd"/>
      <w:r>
        <w:rPr>
          <w:bCs/>
        </w:rPr>
        <w:t>冲突，并禁止进入冲突场次，避免误操作。</w:t>
      </w:r>
    </w:p>
    <w:p w14:paraId="6ED8387A" w14:textId="77777777" w:rsidR="0020214A" w:rsidRDefault="0020214A">
      <w:pPr>
        <w:ind w:right="220" w:firstLineChars="250" w:firstLine="550"/>
        <w:rPr>
          <w:bCs/>
        </w:rPr>
      </w:pPr>
    </w:p>
    <w:p w14:paraId="77FB9AC1" w14:textId="77777777" w:rsidR="0020214A" w:rsidRDefault="00000000">
      <w:pPr>
        <w:ind w:right="220"/>
        <w:rPr>
          <w:bCs/>
        </w:rPr>
      </w:pPr>
      <w:r>
        <w:rPr>
          <w:bCs/>
        </w:rPr>
        <w:t>（二）成绩争议</w:t>
      </w:r>
    </w:p>
    <w:p w14:paraId="0A6CC764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lastRenderedPageBreak/>
        <w:t>学生对主观题评分发起申诉后，系统自动标记该试卷，教师需在</w:t>
      </w:r>
      <w:r>
        <w:rPr>
          <w:bCs/>
        </w:rPr>
        <w:t>48</w:t>
      </w:r>
      <w:r>
        <w:rPr>
          <w:bCs/>
        </w:rPr>
        <w:t>小时内重新审核并更新成绩，确保流程可追溯。</w:t>
      </w:r>
    </w:p>
    <w:p w14:paraId="0A2A02C0" w14:textId="77777777" w:rsidR="0020214A" w:rsidRDefault="0020214A">
      <w:pPr>
        <w:ind w:right="220" w:firstLineChars="250" w:firstLine="550"/>
        <w:rPr>
          <w:bCs/>
        </w:rPr>
      </w:pPr>
    </w:p>
    <w:p w14:paraId="08B834CE" w14:textId="77777777" w:rsidR="0020214A" w:rsidRDefault="00000000">
      <w:pPr>
        <w:ind w:right="220"/>
        <w:rPr>
          <w:bCs/>
        </w:rPr>
      </w:pPr>
      <w:r>
        <w:rPr>
          <w:bCs/>
        </w:rPr>
        <w:t>（三）资源预警</w:t>
      </w:r>
    </w:p>
    <w:p w14:paraId="1DCE6707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数据库存储空间超过</w:t>
      </w:r>
      <w:r>
        <w:rPr>
          <w:bCs/>
        </w:rPr>
        <w:t>80%</w:t>
      </w:r>
      <w:r>
        <w:rPr>
          <w:bCs/>
        </w:rPr>
        <w:t>阈值时，系统自动向管理员发送邮件</w:t>
      </w:r>
      <w:r>
        <w:rPr>
          <w:bCs/>
        </w:rPr>
        <w:t>/</w:t>
      </w:r>
      <w:r>
        <w:rPr>
          <w:bCs/>
        </w:rPr>
        <w:t>短信预警，提示清理日志或扩展存储，避免服务中断。</w:t>
      </w:r>
    </w:p>
    <w:p w14:paraId="1253471F" w14:textId="77777777" w:rsidR="0020214A" w:rsidRDefault="00000000">
      <w:pPr>
        <w:ind w:right="220" w:firstLineChars="250" w:firstLine="550"/>
        <w:rPr>
          <w:bCs/>
        </w:rPr>
      </w:pPr>
      <w:r>
        <w:rPr>
          <w:bCs/>
        </w:rPr>
        <w:t>说明：本可靠性需求基于局域网环境设计，需结合定期压力测试（如每月一次模拟</w:t>
      </w:r>
      <w:r>
        <w:rPr>
          <w:bCs/>
        </w:rPr>
        <w:t>500</w:t>
      </w:r>
      <w:r>
        <w:rPr>
          <w:bCs/>
        </w:rPr>
        <w:t>人并发考试）验证，确保系统在极端场景下仍能稳定运行。</w:t>
      </w:r>
    </w:p>
    <w:sectPr w:rsidR="0020214A"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850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665DD" w14:textId="77777777" w:rsidR="002D3AC0" w:rsidRDefault="002D3AC0">
      <w:pPr>
        <w:spacing w:line="240" w:lineRule="auto"/>
      </w:pPr>
      <w:r>
        <w:separator/>
      </w:r>
    </w:p>
  </w:endnote>
  <w:endnote w:type="continuationSeparator" w:id="0">
    <w:p w14:paraId="48D17454" w14:textId="77777777" w:rsidR="002D3AC0" w:rsidRDefault="002D3A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72142" w14:textId="77777777" w:rsidR="0020214A" w:rsidRDefault="00000000">
    <w:pPr>
      <w:pStyle w:val="a8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71C3B09F" w14:textId="77777777" w:rsidR="0020214A" w:rsidRDefault="0020214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388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188"/>
      <w:gridCol w:w="5220"/>
      <w:gridCol w:w="1980"/>
    </w:tblGrid>
    <w:tr w:rsidR="0020214A" w14:paraId="765AE3A9" w14:textId="77777777">
      <w:tc>
        <w:tcPr>
          <w:tcW w:w="1188" w:type="dxa"/>
        </w:tcPr>
        <w:p w14:paraId="0AF546FF" w14:textId="41CB6870" w:rsidR="0020214A" w:rsidRDefault="00000000">
          <w:pPr>
            <w:pStyle w:val="a8"/>
          </w:pPr>
          <w:r>
            <w:fldChar w:fldCharType="begin"/>
          </w:r>
          <w:r>
            <w:instrText xml:space="preserve"> DATE \@ "yyyy-M-d" </w:instrText>
          </w:r>
          <w:r>
            <w:fldChar w:fldCharType="separate"/>
          </w:r>
          <w:r w:rsidR="00213189">
            <w:rPr>
              <w:noProof/>
            </w:rPr>
            <w:t>2025-6-28</w:t>
          </w:r>
          <w:r>
            <w:fldChar w:fldCharType="end"/>
          </w:r>
        </w:p>
      </w:tc>
      <w:tc>
        <w:tcPr>
          <w:tcW w:w="5220" w:type="dxa"/>
        </w:tcPr>
        <w:p w14:paraId="7EB14DEB" w14:textId="77777777" w:rsidR="0020214A" w:rsidRDefault="00000000">
          <w:pPr>
            <w:pStyle w:val="a8"/>
            <w:jc w:val="center"/>
          </w:pPr>
          <w:r>
            <w:rPr>
              <w:rFonts w:hint="eastAsia"/>
            </w:rPr>
            <w:t>内部公开，未经许可不得扩散</w:t>
          </w:r>
        </w:p>
      </w:tc>
      <w:tc>
        <w:tcPr>
          <w:tcW w:w="1980" w:type="dxa"/>
        </w:tcPr>
        <w:p w14:paraId="730733CB" w14:textId="77777777" w:rsidR="0020214A" w:rsidRDefault="00000000">
          <w:pPr>
            <w:pStyle w:val="a8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20214A">
              <w:t>5</w:t>
            </w:r>
          </w:fldSimple>
          <w:r>
            <w:rPr>
              <w:rFonts w:hint="eastAsia"/>
            </w:rPr>
            <w:t>页</w:t>
          </w:r>
        </w:p>
      </w:tc>
    </w:tr>
  </w:tbl>
  <w:p w14:paraId="17DCC069" w14:textId="77777777" w:rsidR="0020214A" w:rsidRDefault="0020214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D1F01" w14:textId="77777777" w:rsidR="002D3AC0" w:rsidRDefault="002D3AC0">
      <w:pPr>
        <w:spacing w:after="0"/>
      </w:pPr>
      <w:r>
        <w:separator/>
      </w:r>
    </w:p>
  </w:footnote>
  <w:footnote w:type="continuationSeparator" w:id="0">
    <w:p w14:paraId="3F01200D" w14:textId="77777777" w:rsidR="002D3AC0" w:rsidRDefault="002D3A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9FA18" w14:textId="77777777" w:rsidR="0020214A" w:rsidRDefault="0020214A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1482775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3CA0AF91"/>
    <w:multiLevelType w:val="singleLevel"/>
    <w:tmpl w:val="3CA0AF9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460412487">
    <w:abstractNumId w:val="0"/>
  </w:num>
  <w:num w:numId="2" w16cid:durableId="2064983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FiOGI2ZTA4ZmIyNmNhMzhlNTJiZTY5NjE5OGE0M2MifQ=="/>
  </w:docVars>
  <w:rsids>
    <w:rsidRoot w:val="00BC0C46"/>
    <w:rsid w:val="000002B5"/>
    <w:rsid w:val="0000283A"/>
    <w:rsid w:val="00003122"/>
    <w:rsid w:val="00003725"/>
    <w:rsid w:val="00004788"/>
    <w:rsid w:val="0001070C"/>
    <w:rsid w:val="0001237E"/>
    <w:rsid w:val="00013C89"/>
    <w:rsid w:val="0001526C"/>
    <w:rsid w:val="00015F12"/>
    <w:rsid w:val="000161F5"/>
    <w:rsid w:val="00023D95"/>
    <w:rsid w:val="00025AD5"/>
    <w:rsid w:val="0002612E"/>
    <w:rsid w:val="0002675B"/>
    <w:rsid w:val="000278CB"/>
    <w:rsid w:val="00027DA7"/>
    <w:rsid w:val="0003062B"/>
    <w:rsid w:val="0003077D"/>
    <w:rsid w:val="00030FB5"/>
    <w:rsid w:val="00033046"/>
    <w:rsid w:val="0003328D"/>
    <w:rsid w:val="00036C31"/>
    <w:rsid w:val="00040ABA"/>
    <w:rsid w:val="00043D8F"/>
    <w:rsid w:val="00044D94"/>
    <w:rsid w:val="0004576F"/>
    <w:rsid w:val="000460CE"/>
    <w:rsid w:val="00046969"/>
    <w:rsid w:val="00047AFB"/>
    <w:rsid w:val="0005033B"/>
    <w:rsid w:val="000519BB"/>
    <w:rsid w:val="00053F5A"/>
    <w:rsid w:val="0005402F"/>
    <w:rsid w:val="00060072"/>
    <w:rsid w:val="00061F27"/>
    <w:rsid w:val="00062157"/>
    <w:rsid w:val="00062E15"/>
    <w:rsid w:val="00062F59"/>
    <w:rsid w:val="00065078"/>
    <w:rsid w:val="000671A5"/>
    <w:rsid w:val="000717BD"/>
    <w:rsid w:val="00071A9B"/>
    <w:rsid w:val="0007297C"/>
    <w:rsid w:val="00072C88"/>
    <w:rsid w:val="00072D29"/>
    <w:rsid w:val="00072EC3"/>
    <w:rsid w:val="000760AB"/>
    <w:rsid w:val="00076E05"/>
    <w:rsid w:val="00077B4C"/>
    <w:rsid w:val="00080C79"/>
    <w:rsid w:val="00081B97"/>
    <w:rsid w:val="00084C1F"/>
    <w:rsid w:val="00084EF3"/>
    <w:rsid w:val="000854E0"/>
    <w:rsid w:val="00085CF0"/>
    <w:rsid w:val="00087687"/>
    <w:rsid w:val="00090209"/>
    <w:rsid w:val="00090B8B"/>
    <w:rsid w:val="00093620"/>
    <w:rsid w:val="00093D8B"/>
    <w:rsid w:val="0009672A"/>
    <w:rsid w:val="000978B2"/>
    <w:rsid w:val="000A14C8"/>
    <w:rsid w:val="000A2B56"/>
    <w:rsid w:val="000A367E"/>
    <w:rsid w:val="000A4418"/>
    <w:rsid w:val="000A5296"/>
    <w:rsid w:val="000A6A49"/>
    <w:rsid w:val="000A7552"/>
    <w:rsid w:val="000A7E99"/>
    <w:rsid w:val="000B0A94"/>
    <w:rsid w:val="000B0E35"/>
    <w:rsid w:val="000B27D6"/>
    <w:rsid w:val="000B29BE"/>
    <w:rsid w:val="000B6D34"/>
    <w:rsid w:val="000B7E10"/>
    <w:rsid w:val="000C01CA"/>
    <w:rsid w:val="000C37B1"/>
    <w:rsid w:val="000C3B38"/>
    <w:rsid w:val="000C3D4A"/>
    <w:rsid w:val="000C4076"/>
    <w:rsid w:val="000C6EC9"/>
    <w:rsid w:val="000D0B21"/>
    <w:rsid w:val="000D213A"/>
    <w:rsid w:val="000D2375"/>
    <w:rsid w:val="000D303E"/>
    <w:rsid w:val="000D5694"/>
    <w:rsid w:val="000D7C4A"/>
    <w:rsid w:val="000D7FAE"/>
    <w:rsid w:val="000E0D30"/>
    <w:rsid w:val="000E1D40"/>
    <w:rsid w:val="000E1F1F"/>
    <w:rsid w:val="000E3988"/>
    <w:rsid w:val="000E5ADF"/>
    <w:rsid w:val="000E68D1"/>
    <w:rsid w:val="000E6DB1"/>
    <w:rsid w:val="000F0D03"/>
    <w:rsid w:val="000F0F0D"/>
    <w:rsid w:val="000F1244"/>
    <w:rsid w:val="000F4317"/>
    <w:rsid w:val="000F47D4"/>
    <w:rsid w:val="000F5C08"/>
    <w:rsid w:val="000F5D57"/>
    <w:rsid w:val="000F6157"/>
    <w:rsid w:val="000F7304"/>
    <w:rsid w:val="00101928"/>
    <w:rsid w:val="00102AD5"/>
    <w:rsid w:val="001031AA"/>
    <w:rsid w:val="00104249"/>
    <w:rsid w:val="00105EE9"/>
    <w:rsid w:val="00106343"/>
    <w:rsid w:val="001070D9"/>
    <w:rsid w:val="001073C9"/>
    <w:rsid w:val="00107880"/>
    <w:rsid w:val="0011042D"/>
    <w:rsid w:val="001113A8"/>
    <w:rsid w:val="001143E4"/>
    <w:rsid w:val="0011450E"/>
    <w:rsid w:val="00115022"/>
    <w:rsid w:val="00115462"/>
    <w:rsid w:val="0012011A"/>
    <w:rsid w:val="0012261F"/>
    <w:rsid w:val="0012485D"/>
    <w:rsid w:val="00126A1F"/>
    <w:rsid w:val="00127BF2"/>
    <w:rsid w:val="00130436"/>
    <w:rsid w:val="00132D75"/>
    <w:rsid w:val="001354AD"/>
    <w:rsid w:val="001362DA"/>
    <w:rsid w:val="001369E8"/>
    <w:rsid w:val="00137E82"/>
    <w:rsid w:val="00141043"/>
    <w:rsid w:val="00146CF9"/>
    <w:rsid w:val="00146F91"/>
    <w:rsid w:val="00147B90"/>
    <w:rsid w:val="00150235"/>
    <w:rsid w:val="001514CC"/>
    <w:rsid w:val="00156357"/>
    <w:rsid w:val="00162E8F"/>
    <w:rsid w:val="00163F44"/>
    <w:rsid w:val="00166148"/>
    <w:rsid w:val="00170255"/>
    <w:rsid w:val="00170315"/>
    <w:rsid w:val="00170397"/>
    <w:rsid w:val="00170B75"/>
    <w:rsid w:val="00170B95"/>
    <w:rsid w:val="0017160D"/>
    <w:rsid w:val="00174027"/>
    <w:rsid w:val="001801A1"/>
    <w:rsid w:val="00180D91"/>
    <w:rsid w:val="001818C0"/>
    <w:rsid w:val="0018427E"/>
    <w:rsid w:val="001972BB"/>
    <w:rsid w:val="00197F9D"/>
    <w:rsid w:val="001A0ECA"/>
    <w:rsid w:val="001A217B"/>
    <w:rsid w:val="001A4AF9"/>
    <w:rsid w:val="001A5EB8"/>
    <w:rsid w:val="001A6FD6"/>
    <w:rsid w:val="001B4092"/>
    <w:rsid w:val="001B40EC"/>
    <w:rsid w:val="001C0504"/>
    <w:rsid w:val="001C26E8"/>
    <w:rsid w:val="001C2D88"/>
    <w:rsid w:val="001C4BB2"/>
    <w:rsid w:val="001C4DEA"/>
    <w:rsid w:val="001C6641"/>
    <w:rsid w:val="001C6942"/>
    <w:rsid w:val="001C6E66"/>
    <w:rsid w:val="001C7E04"/>
    <w:rsid w:val="001D163F"/>
    <w:rsid w:val="001D2101"/>
    <w:rsid w:val="001D4093"/>
    <w:rsid w:val="001D40BD"/>
    <w:rsid w:val="001D7B46"/>
    <w:rsid w:val="001E17C0"/>
    <w:rsid w:val="001E237D"/>
    <w:rsid w:val="001E58ED"/>
    <w:rsid w:val="001F4076"/>
    <w:rsid w:val="001F5137"/>
    <w:rsid w:val="001F555F"/>
    <w:rsid w:val="001F5671"/>
    <w:rsid w:val="001F6395"/>
    <w:rsid w:val="001F6451"/>
    <w:rsid w:val="001F6F9E"/>
    <w:rsid w:val="001F72C7"/>
    <w:rsid w:val="001F7B4D"/>
    <w:rsid w:val="0020191F"/>
    <w:rsid w:val="0020214A"/>
    <w:rsid w:val="00203E6A"/>
    <w:rsid w:val="00204B20"/>
    <w:rsid w:val="002079EC"/>
    <w:rsid w:val="00207ADD"/>
    <w:rsid w:val="00213189"/>
    <w:rsid w:val="00213252"/>
    <w:rsid w:val="00220290"/>
    <w:rsid w:val="002207F6"/>
    <w:rsid w:val="0022130E"/>
    <w:rsid w:val="00221E48"/>
    <w:rsid w:val="002225A7"/>
    <w:rsid w:val="00222F1A"/>
    <w:rsid w:val="002275D3"/>
    <w:rsid w:val="00227890"/>
    <w:rsid w:val="0023074B"/>
    <w:rsid w:val="00232F28"/>
    <w:rsid w:val="0023327D"/>
    <w:rsid w:val="00233B6F"/>
    <w:rsid w:val="002359E4"/>
    <w:rsid w:val="00235B4F"/>
    <w:rsid w:val="002400D1"/>
    <w:rsid w:val="00240992"/>
    <w:rsid w:val="00241D3D"/>
    <w:rsid w:val="002432E4"/>
    <w:rsid w:val="00244FD1"/>
    <w:rsid w:val="0024575D"/>
    <w:rsid w:val="00246BB4"/>
    <w:rsid w:val="00246EBC"/>
    <w:rsid w:val="00247ABE"/>
    <w:rsid w:val="00250A36"/>
    <w:rsid w:val="00250B1B"/>
    <w:rsid w:val="0025190E"/>
    <w:rsid w:val="0025306A"/>
    <w:rsid w:val="002567FE"/>
    <w:rsid w:val="00257371"/>
    <w:rsid w:val="00262014"/>
    <w:rsid w:val="00262BF9"/>
    <w:rsid w:val="002649BB"/>
    <w:rsid w:val="002669C1"/>
    <w:rsid w:val="002670E9"/>
    <w:rsid w:val="00271A25"/>
    <w:rsid w:val="002736E1"/>
    <w:rsid w:val="00274CD3"/>
    <w:rsid w:val="00275EAE"/>
    <w:rsid w:val="00276C3D"/>
    <w:rsid w:val="00276F65"/>
    <w:rsid w:val="00284486"/>
    <w:rsid w:val="00290A58"/>
    <w:rsid w:val="00290BCD"/>
    <w:rsid w:val="0029103A"/>
    <w:rsid w:val="002934A8"/>
    <w:rsid w:val="002945C5"/>
    <w:rsid w:val="00294842"/>
    <w:rsid w:val="00295670"/>
    <w:rsid w:val="0029678D"/>
    <w:rsid w:val="00297790"/>
    <w:rsid w:val="00297F0A"/>
    <w:rsid w:val="002A07DD"/>
    <w:rsid w:val="002A0D47"/>
    <w:rsid w:val="002A12EE"/>
    <w:rsid w:val="002A3954"/>
    <w:rsid w:val="002A4BC0"/>
    <w:rsid w:val="002A7516"/>
    <w:rsid w:val="002B0561"/>
    <w:rsid w:val="002B3BBB"/>
    <w:rsid w:val="002B5E80"/>
    <w:rsid w:val="002B6272"/>
    <w:rsid w:val="002C5D11"/>
    <w:rsid w:val="002C694A"/>
    <w:rsid w:val="002C6D91"/>
    <w:rsid w:val="002C7F51"/>
    <w:rsid w:val="002D171E"/>
    <w:rsid w:val="002D172F"/>
    <w:rsid w:val="002D210A"/>
    <w:rsid w:val="002D234D"/>
    <w:rsid w:val="002D3AC0"/>
    <w:rsid w:val="002D4DBA"/>
    <w:rsid w:val="002D5642"/>
    <w:rsid w:val="002E1233"/>
    <w:rsid w:val="002E2F9F"/>
    <w:rsid w:val="002E4172"/>
    <w:rsid w:val="002E47BB"/>
    <w:rsid w:val="002E5BA4"/>
    <w:rsid w:val="002F303E"/>
    <w:rsid w:val="002F3062"/>
    <w:rsid w:val="002F531D"/>
    <w:rsid w:val="002F7D56"/>
    <w:rsid w:val="00300C19"/>
    <w:rsid w:val="0030123D"/>
    <w:rsid w:val="00304AD1"/>
    <w:rsid w:val="0030553D"/>
    <w:rsid w:val="00310A7C"/>
    <w:rsid w:val="003111AF"/>
    <w:rsid w:val="00315603"/>
    <w:rsid w:val="003163E7"/>
    <w:rsid w:val="00320C3B"/>
    <w:rsid w:val="00320C7A"/>
    <w:rsid w:val="003212CE"/>
    <w:rsid w:val="00322525"/>
    <w:rsid w:val="00323632"/>
    <w:rsid w:val="00323A0C"/>
    <w:rsid w:val="003241B2"/>
    <w:rsid w:val="00324E61"/>
    <w:rsid w:val="00332E60"/>
    <w:rsid w:val="003355C2"/>
    <w:rsid w:val="00335B3A"/>
    <w:rsid w:val="00337032"/>
    <w:rsid w:val="003379EA"/>
    <w:rsid w:val="003428F6"/>
    <w:rsid w:val="00342F2A"/>
    <w:rsid w:val="003433FD"/>
    <w:rsid w:val="00344F94"/>
    <w:rsid w:val="00345FD0"/>
    <w:rsid w:val="00346395"/>
    <w:rsid w:val="00351257"/>
    <w:rsid w:val="00352B26"/>
    <w:rsid w:val="003546D9"/>
    <w:rsid w:val="00355CA1"/>
    <w:rsid w:val="0035752E"/>
    <w:rsid w:val="003669D5"/>
    <w:rsid w:val="00367853"/>
    <w:rsid w:val="00371248"/>
    <w:rsid w:val="0037129C"/>
    <w:rsid w:val="0037186D"/>
    <w:rsid w:val="00371B87"/>
    <w:rsid w:val="00372ABF"/>
    <w:rsid w:val="00372CE8"/>
    <w:rsid w:val="00373370"/>
    <w:rsid w:val="0037348E"/>
    <w:rsid w:val="00374B73"/>
    <w:rsid w:val="00375247"/>
    <w:rsid w:val="0038013D"/>
    <w:rsid w:val="00380527"/>
    <w:rsid w:val="0038268C"/>
    <w:rsid w:val="0038278C"/>
    <w:rsid w:val="00383451"/>
    <w:rsid w:val="00385D00"/>
    <w:rsid w:val="00387F9C"/>
    <w:rsid w:val="00391F51"/>
    <w:rsid w:val="003929B8"/>
    <w:rsid w:val="003931EA"/>
    <w:rsid w:val="00395758"/>
    <w:rsid w:val="00396114"/>
    <w:rsid w:val="00396A70"/>
    <w:rsid w:val="003A087B"/>
    <w:rsid w:val="003A19B8"/>
    <w:rsid w:val="003A4B7A"/>
    <w:rsid w:val="003A4DB4"/>
    <w:rsid w:val="003A7291"/>
    <w:rsid w:val="003B3135"/>
    <w:rsid w:val="003B3BA1"/>
    <w:rsid w:val="003B5269"/>
    <w:rsid w:val="003B633D"/>
    <w:rsid w:val="003B65B1"/>
    <w:rsid w:val="003B7090"/>
    <w:rsid w:val="003B73F1"/>
    <w:rsid w:val="003C0114"/>
    <w:rsid w:val="003C10E8"/>
    <w:rsid w:val="003C1736"/>
    <w:rsid w:val="003C3998"/>
    <w:rsid w:val="003C4016"/>
    <w:rsid w:val="003D00C8"/>
    <w:rsid w:val="003D086B"/>
    <w:rsid w:val="003D21D1"/>
    <w:rsid w:val="003D27BA"/>
    <w:rsid w:val="003D6128"/>
    <w:rsid w:val="003D7106"/>
    <w:rsid w:val="003E31B0"/>
    <w:rsid w:val="003E4195"/>
    <w:rsid w:val="003E5F6A"/>
    <w:rsid w:val="003E7281"/>
    <w:rsid w:val="003F0689"/>
    <w:rsid w:val="003F3911"/>
    <w:rsid w:val="003F5CE6"/>
    <w:rsid w:val="003F6C4B"/>
    <w:rsid w:val="00400767"/>
    <w:rsid w:val="00402DCC"/>
    <w:rsid w:val="0040574A"/>
    <w:rsid w:val="004061E5"/>
    <w:rsid w:val="00410886"/>
    <w:rsid w:val="00413258"/>
    <w:rsid w:val="00413815"/>
    <w:rsid w:val="0041384D"/>
    <w:rsid w:val="0041470D"/>
    <w:rsid w:val="00414EC8"/>
    <w:rsid w:val="00415A5B"/>
    <w:rsid w:val="00417927"/>
    <w:rsid w:val="00421284"/>
    <w:rsid w:val="00421E47"/>
    <w:rsid w:val="0042203C"/>
    <w:rsid w:val="0042348B"/>
    <w:rsid w:val="0042499F"/>
    <w:rsid w:val="00427743"/>
    <w:rsid w:val="00430E31"/>
    <w:rsid w:val="00431AA6"/>
    <w:rsid w:val="00433253"/>
    <w:rsid w:val="00433373"/>
    <w:rsid w:val="00433907"/>
    <w:rsid w:val="00435075"/>
    <w:rsid w:val="0044721F"/>
    <w:rsid w:val="00447D13"/>
    <w:rsid w:val="0045067B"/>
    <w:rsid w:val="00450F84"/>
    <w:rsid w:val="00453CA7"/>
    <w:rsid w:val="00454DD3"/>
    <w:rsid w:val="004555DC"/>
    <w:rsid w:val="0045562A"/>
    <w:rsid w:val="00455A4F"/>
    <w:rsid w:val="00455B9B"/>
    <w:rsid w:val="0045623D"/>
    <w:rsid w:val="0045712A"/>
    <w:rsid w:val="00457C59"/>
    <w:rsid w:val="00457F8A"/>
    <w:rsid w:val="00463165"/>
    <w:rsid w:val="004675D2"/>
    <w:rsid w:val="00467AA1"/>
    <w:rsid w:val="004715B7"/>
    <w:rsid w:val="004767EB"/>
    <w:rsid w:val="004814B3"/>
    <w:rsid w:val="00482282"/>
    <w:rsid w:val="00482BCF"/>
    <w:rsid w:val="0048393D"/>
    <w:rsid w:val="004843C3"/>
    <w:rsid w:val="00484CC0"/>
    <w:rsid w:val="004863E3"/>
    <w:rsid w:val="00487FFB"/>
    <w:rsid w:val="00492D77"/>
    <w:rsid w:val="004A3187"/>
    <w:rsid w:val="004A61C6"/>
    <w:rsid w:val="004A7158"/>
    <w:rsid w:val="004B3FE3"/>
    <w:rsid w:val="004B4723"/>
    <w:rsid w:val="004B4DBB"/>
    <w:rsid w:val="004B6089"/>
    <w:rsid w:val="004B613D"/>
    <w:rsid w:val="004C2983"/>
    <w:rsid w:val="004C2A3E"/>
    <w:rsid w:val="004C6199"/>
    <w:rsid w:val="004C7DDF"/>
    <w:rsid w:val="004D3E71"/>
    <w:rsid w:val="004D41CA"/>
    <w:rsid w:val="004D52B3"/>
    <w:rsid w:val="004E0BE0"/>
    <w:rsid w:val="004E1483"/>
    <w:rsid w:val="004E14E3"/>
    <w:rsid w:val="004E2AAC"/>
    <w:rsid w:val="004E2AC2"/>
    <w:rsid w:val="004E50FB"/>
    <w:rsid w:val="004E5BDC"/>
    <w:rsid w:val="004E6541"/>
    <w:rsid w:val="004E70E7"/>
    <w:rsid w:val="004F1573"/>
    <w:rsid w:val="004F1FD3"/>
    <w:rsid w:val="004F799A"/>
    <w:rsid w:val="00500828"/>
    <w:rsid w:val="00501546"/>
    <w:rsid w:val="00506478"/>
    <w:rsid w:val="005069BC"/>
    <w:rsid w:val="00506DF5"/>
    <w:rsid w:val="00506E70"/>
    <w:rsid w:val="005107B9"/>
    <w:rsid w:val="00510F5A"/>
    <w:rsid w:val="00512950"/>
    <w:rsid w:val="00513B69"/>
    <w:rsid w:val="00516B09"/>
    <w:rsid w:val="00516F85"/>
    <w:rsid w:val="005172A0"/>
    <w:rsid w:val="0051767A"/>
    <w:rsid w:val="00521C2D"/>
    <w:rsid w:val="00531AC1"/>
    <w:rsid w:val="00532770"/>
    <w:rsid w:val="00535112"/>
    <w:rsid w:val="00535BDE"/>
    <w:rsid w:val="00535E1E"/>
    <w:rsid w:val="005376F0"/>
    <w:rsid w:val="00540A50"/>
    <w:rsid w:val="00540A8D"/>
    <w:rsid w:val="0054271E"/>
    <w:rsid w:val="005430D0"/>
    <w:rsid w:val="00546644"/>
    <w:rsid w:val="0054694B"/>
    <w:rsid w:val="00547204"/>
    <w:rsid w:val="00547E35"/>
    <w:rsid w:val="005502CB"/>
    <w:rsid w:val="00550C36"/>
    <w:rsid w:val="005519E2"/>
    <w:rsid w:val="00551C85"/>
    <w:rsid w:val="00555A60"/>
    <w:rsid w:val="00561A61"/>
    <w:rsid w:val="00561FAC"/>
    <w:rsid w:val="00563456"/>
    <w:rsid w:val="00563F6A"/>
    <w:rsid w:val="00566ACF"/>
    <w:rsid w:val="00567F70"/>
    <w:rsid w:val="00567FFD"/>
    <w:rsid w:val="0057045A"/>
    <w:rsid w:val="005711B0"/>
    <w:rsid w:val="005757EF"/>
    <w:rsid w:val="00576B34"/>
    <w:rsid w:val="005774AF"/>
    <w:rsid w:val="00580097"/>
    <w:rsid w:val="00584BDC"/>
    <w:rsid w:val="00584CE9"/>
    <w:rsid w:val="00586A2D"/>
    <w:rsid w:val="0059043D"/>
    <w:rsid w:val="005935C4"/>
    <w:rsid w:val="0059394F"/>
    <w:rsid w:val="00597192"/>
    <w:rsid w:val="005A2504"/>
    <w:rsid w:val="005A525F"/>
    <w:rsid w:val="005B0213"/>
    <w:rsid w:val="005C0A72"/>
    <w:rsid w:val="005C191A"/>
    <w:rsid w:val="005C2C72"/>
    <w:rsid w:val="005C3793"/>
    <w:rsid w:val="005C46B8"/>
    <w:rsid w:val="005C4A38"/>
    <w:rsid w:val="005C547D"/>
    <w:rsid w:val="005C5935"/>
    <w:rsid w:val="005D0CE7"/>
    <w:rsid w:val="005D1847"/>
    <w:rsid w:val="005D1AA1"/>
    <w:rsid w:val="005D5920"/>
    <w:rsid w:val="005E1A97"/>
    <w:rsid w:val="005E2A5B"/>
    <w:rsid w:val="005E5019"/>
    <w:rsid w:val="005E545A"/>
    <w:rsid w:val="005E69CB"/>
    <w:rsid w:val="005F0C1E"/>
    <w:rsid w:val="005F24CA"/>
    <w:rsid w:val="005F2A5A"/>
    <w:rsid w:val="005F3EF8"/>
    <w:rsid w:val="005F5F91"/>
    <w:rsid w:val="005F792E"/>
    <w:rsid w:val="00600B61"/>
    <w:rsid w:val="006019BC"/>
    <w:rsid w:val="00601BA3"/>
    <w:rsid w:val="006024A0"/>
    <w:rsid w:val="006024D4"/>
    <w:rsid w:val="0060298F"/>
    <w:rsid w:val="00605FC4"/>
    <w:rsid w:val="006148F4"/>
    <w:rsid w:val="00615060"/>
    <w:rsid w:val="00616567"/>
    <w:rsid w:val="006209C0"/>
    <w:rsid w:val="00621C62"/>
    <w:rsid w:val="00624DE4"/>
    <w:rsid w:val="00627E32"/>
    <w:rsid w:val="00632DA9"/>
    <w:rsid w:val="00633907"/>
    <w:rsid w:val="006370F7"/>
    <w:rsid w:val="006374FB"/>
    <w:rsid w:val="00640220"/>
    <w:rsid w:val="0064052C"/>
    <w:rsid w:val="006429BF"/>
    <w:rsid w:val="006434D0"/>
    <w:rsid w:val="00644DF4"/>
    <w:rsid w:val="00645835"/>
    <w:rsid w:val="00645A56"/>
    <w:rsid w:val="006463BD"/>
    <w:rsid w:val="00653251"/>
    <w:rsid w:val="0065456E"/>
    <w:rsid w:val="0065507D"/>
    <w:rsid w:val="00655DFC"/>
    <w:rsid w:val="0065682F"/>
    <w:rsid w:val="006610D8"/>
    <w:rsid w:val="00661327"/>
    <w:rsid w:val="0066191C"/>
    <w:rsid w:val="00663997"/>
    <w:rsid w:val="0066454D"/>
    <w:rsid w:val="006652C3"/>
    <w:rsid w:val="00665307"/>
    <w:rsid w:val="00665583"/>
    <w:rsid w:val="00667E87"/>
    <w:rsid w:val="00671852"/>
    <w:rsid w:val="00671877"/>
    <w:rsid w:val="00671C87"/>
    <w:rsid w:val="0067390C"/>
    <w:rsid w:val="00674353"/>
    <w:rsid w:val="00674ADF"/>
    <w:rsid w:val="00674D29"/>
    <w:rsid w:val="006761EC"/>
    <w:rsid w:val="006762AB"/>
    <w:rsid w:val="00681271"/>
    <w:rsid w:val="00684547"/>
    <w:rsid w:val="0068528E"/>
    <w:rsid w:val="00692269"/>
    <w:rsid w:val="00692F96"/>
    <w:rsid w:val="0069331C"/>
    <w:rsid w:val="0069371B"/>
    <w:rsid w:val="00694799"/>
    <w:rsid w:val="00694862"/>
    <w:rsid w:val="00695163"/>
    <w:rsid w:val="00697BBE"/>
    <w:rsid w:val="006A0AA4"/>
    <w:rsid w:val="006A3907"/>
    <w:rsid w:val="006A4D6F"/>
    <w:rsid w:val="006A4EF0"/>
    <w:rsid w:val="006A5341"/>
    <w:rsid w:val="006A5F9D"/>
    <w:rsid w:val="006A66F4"/>
    <w:rsid w:val="006A7918"/>
    <w:rsid w:val="006A7CB7"/>
    <w:rsid w:val="006B4974"/>
    <w:rsid w:val="006B6290"/>
    <w:rsid w:val="006B67E9"/>
    <w:rsid w:val="006B7B68"/>
    <w:rsid w:val="006C1969"/>
    <w:rsid w:val="006C4046"/>
    <w:rsid w:val="006C522F"/>
    <w:rsid w:val="006C6221"/>
    <w:rsid w:val="006C6D5B"/>
    <w:rsid w:val="006C7410"/>
    <w:rsid w:val="006C7810"/>
    <w:rsid w:val="006C7BCE"/>
    <w:rsid w:val="006D20A4"/>
    <w:rsid w:val="006D2537"/>
    <w:rsid w:val="006E0049"/>
    <w:rsid w:val="006E3D3F"/>
    <w:rsid w:val="006F109E"/>
    <w:rsid w:val="006F1181"/>
    <w:rsid w:val="006F16DD"/>
    <w:rsid w:val="006F273E"/>
    <w:rsid w:val="006F2F18"/>
    <w:rsid w:val="006F3923"/>
    <w:rsid w:val="006F3B57"/>
    <w:rsid w:val="006F3D5F"/>
    <w:rsid w:val="006F6264"/>
    <w:rsid w:val="006F62A6"/>
    <w:rsid w:val="006F65D0"/>
    <w:rsid w:val="006F7A29"/>
    <w:rsid w:val="00700B53"/>
    <w:rsid w:val="00701233"/>
    <w:rsid w:val="00701511"/>
    <w:rsid w:val="00702AA4"/>
    <w:rsid w:val="007031B4"/>
    <w:rsid w:val="00703241"/>
    <w:rsid w:val="007040EA"/>
    <w:rsid w:val="00706E1F"/>
    <w:rsid w:val="007076A5"/>
    <w:rsid w:val="00710266"/>
    <w:rsid w:val="00711949"/>
    <w:rsid w:val="00715505"/>
    <w:rsid w:val="00716FED"/>
    <w:rsid w:val="007176EA"/>
    <w:rsid w:val="00717F00"/>
    <w:rsid w:val="00720958"/>
    <w:rsid w:val="00723F38"/>
    <w:rsid w:val="00726B98"/>
    <w:rsid w:val="00727249"/>
    <w:rsid w:val="00730DF2"/>
    <w:rsid w:val="0073113D"/>
    <w:rsid w:val="0073172F"/>
    <w:rsid w:val="007355F2"/>
    <w:rsid w:val="00735B3D"/>
    <w:rsid w:val="00743874"/>
    <w:rsid w:val="00743A3D"/>
    <w:rsid w:val="00743E2C"/>
    <w:rsid w:val="00743F65"/>
    <w:rsid w:val="00744F6E"/>
    <w:rsid w:val="007474F1"/>
    <w:rsid w:val="007514A2"/>
    <w:rsid w:val="007525EE"/>
    <w:rsid w:val="00753CCD"/>
    <w:rsid w:val="00755DDD"/>
    <w:rsid w:val="00755DF8"/>
    <w:rsid w:val="00756C0A"/>
    <w:rsid w:val="00756EA9"/>
    <w:rsid w:val="007572E3"/>
    <w:rsid w:val="0076498B"/>
    <w:rsid w:val="00767906"/>
    <w:rsid w:val="00770F93"/>
    <w:rsid w:val="007719E2"/>
    <w:rsid w:val="00774FA7"/>
    <w:rsid w:val="00774FBC"/>
    <w:rsid w:val="00775BA5"/>
    <w:rsid w:val="007771C4"/>
    <w:rsid w:val="00777913"/>
    <w:rsid w:val="00780CF8"/>
    <w:rsid w:val="00783851"/>
    <w:rsid w:val="00785E5C"/>
    <w:rsid w:val="00786840"/>
    <w:rsid w:val="00786DE2"/>
    <w:rsid w:val="0078735E"/>
    <w:rsid w:val="0078777C"/>
    <w:rsid w:val="0079060D"/>
    <w:rsid w:val="007919E1"/>
    <w:rsid w:val="00795207"/>
    <w:rsid w:val="007A06FF"/>
    <w:rsid w:val="007A3593"/>
    <w:rsid w:val="007A379E"/>
    <w:rsid w:val="007A4888"/>
    <w:rsid w:val="007A7FA8"/>
    <w:rsid w:val="007B3088"/>
    <w:rsid w:val="007B5DFB"/>
    <w:rsid w:val="007B7EED"/>
    <w:rsid w:val="007C06D3"/>
    <w:rsid w:val="007C2849"/>
    <w:rsid w:val="007C291E"/>
    <w:rsid w:val="007C3D87"/>
    <w:rsid w:val="007C77CC"/>
    <w:rsid w:val="007D09CD"/>
    <w:rsid w:val="007D1036"/>
    <w:rsid w:val="007D1E66"/>
    <w:rsid w:val="007D2B42"/>
    <w:rsid w:val="007E0ADC"/>
    <w:rsid w:val="007E22FE"/>
    <w:rsid w:val="007E239A"/>
    <w:rsid w:val="007E2B66"/>
    <w:rsid w:val="007E4B58"/>
    <w:rsid w:val="007F24C9"/>
    <w:rsid w:val="007F3D01"/>
    <w:rsid w:val="007F4DC8"/>
    <w:rsid w:val="007F68B3"/>
    <w:rsid w:val="008002CA"/>
    <w:rsid w:val="00801A85"/>
    <w:rsid w:val="00802462"/>
    <w:rsid w:val="00805CD3"/>
    <w:rsid w:val="00807665"/>
    <w:rsid w:val="0081080E"/>
    <w:rsid w:val="008127C0"/>
    <w:rsid w:val="008135BA"/>
    <w:rsid w:val="00813F1E"/>
    <w:rsid w:val="008145DE"/>
    <w:rsid w:val="008172BE"/>
    <w:rsid w:val="008217C3"/>
    <w:rsid w:val="00821A7D"/>
    <w:rsid w:val="008224E2"/>
    <w:rsid w:val="00823BC1"/>
    <w:rsid w:val="00823C2C"/>
    <w:rsid w:val="00825AAC"/>
    <w:rsid w:val="00825F54"/>
    <w:rsid w:val="0082606B"/>
    <w:rsid w:val="00833D2F"/>
    <w:rsid w:val="00833F6C"/>
    <w:rsid w:val="0083632E"/>
    <w:rsid w:val="00841035"/>
    <w:rsid w:val="00843646"/>
    <w:rsid w:val="00843C77"/>
    <w:rsid w:val="008458F7"/>
    <w:rsid w:val="00845903"/>
    <w:rsid w:val="00846561"/>
    <w:rsid w:val="00853610"/>
    <w:rsid w:val="00853A29"/>
    <w:rsid w:val="00854CAB"/>
    <w:rsid w:val="00854DF1"/>
    <w:rsid w:val="008560B7"/>
    <w:rsid w:val="00856510"/>
    <w:rsid w:val="0085752C"/>
    <w:rsid w:val="00860F95"/>
    <w:rsid w:val="00863001"/>
    <w:rsid w:val="008630A1"/>
    <w:rsid w:val="00865AE1"/>
    <w:rsid w:val="00867520"/>
    <w:rsid w:val="008708CD"/>
    <w:rsid w:val="0087397D"/>
    <w:rsid w:val="00874C91"/>
    <w:rsid w:val="00876BD4"/>
    <w:rsid w:val="00880097"/>
    <w:rsid w:val="00880569"/>
    <w:rsid w:val="008809CD"/>
    <w:rsid w:val="008822FA"/>
    <w:rsid w:val="00884AD1"/>
    <w:rsid w:val="00884D8F"/>
    <w:rsid w:val="00886845"/>
    <w:rsid w:val="00887251"/>
    <w:rsid w:val="00890124"/>
    <w:rsid w:val="008904C7"/>
    <w:rsid w:val="0089286E"/>
    <w:rsid w:val="00892A8E"/>
    <w:rsid w:val="00893614"/>
    <w:rsid w:val="00893E8B"/>
    <w:rsid w:val="008946A6"/>
    <w:rsid w:val="00894946"/>
    <w:rsid w:val="0089771D"/>
    <w:rsid w:val="008A1E2F"/>
    <w:rsid w:val="008A2A68"/>
    <w:rsid w:val="008A3F22"/>
    <w:rsid w:val="008A644B"/>
    <w:rsid w:val="008A787C"/>
    <w:rsid w:val="008B089E"/>
    <w:rsid w:val="008B1065"/>
    <w:rsid w:val="008B1D0F"/>
    <w:rsid w:val="008B1ECF"/>
    <w:rsid w:val="008B328F"/>
    <w:rsid w:val="008B3525"/>
    <w:rsid w:val="008B4902"/>
    <w:rsid w:val="008B576D"/>
    <w:rsid w:val="008B6810"/>
    <w:rsid w:val="008C08B6"/>
    <w:rsid w:val="008C0D68"/>
    <w:rsid w:val="008C119C"/>
    <w:rsid w:val="008C44DC"/>
    <w:rsid w:val="008C5125"/>
    <w:rsid w:val="008C6F54"/>
    <w:rsid w:val="008D2113"/>
    <w:rsid w:val="008D5758"/>
    <w:rsid w:val="008D674B"/>
    <w:rsid w:val="008D7DCD"/>
    <w:rsid w:val="008D7E43"/>
    <w:rsid w:val="008E007F"/>
    <w:rsid w:val="008E0276"/>
    <w:rsid w:val="008E04B1"/>
    <w:rsid w:val="008E1078"/>
    <w:rsid w:val="008E2A05"/>
    <w:rsid w:val="008E6B37"/>
    <w:rsid w:val="008F0BB3"/>
    <w:rsid w:val="008F10B8"/>
    <w:rsid w:val="008F3D5C"/>
    <w:rsid w:val="008F4540"/>
    <w:rsid w:val="008F5876"/>
    <w:rsid w:val="008F59B5"/>
    <w:rsid w:val="008F7501"/>
    <w:rsid w:val="008F7C1C"/>
    <w:rsid w:val="008F7D2B"/>
    <w:rsid w:val="0090015D"/>
    <w:rsid w:val="009061FB"/>
    <w:rsid w:val="0090652E"/>
    <w:rsid w:val="00906A6C"/>
    <w:rsid w:val="00907D16"/>
    <w:rsid w:val="00913A96"/>
    <w:rsid w:val="00913FC3"/>
    <w:rsid w:val="009143B4"/>
    <w:rsid w:val="00914B71"/>
    <w:rsid w:val="00915F47"/>
    <w:rsid w:val="0091620F"/>
    <w:rsid w:val="00917146"/>
    <w:rsid w:val="0091745E"/>
    <w:rsid w:val="00917D58"/>
    <w:rsid w:val="00920C1C"/>
    <w:rsid w:val="0092167E"/>
    <w:rsid w:val="0092244C"/>
    <w:rsid w:val="009239DC"/>
    <w:rsid w:val="00927936"/>
    <w:rsid w:val="00931319"/>
    <w:rsid w:val="00933A8B"/>
    <w:rsid w:val="00933F92"/>
    <w:rsid w:val="009343CA"/>
    <w:rsid w:val="00935247"/>
    <w:rsid w:val="00935C7E"/>
    <w:rsid w:val="00940247"/>
    <w:rsid w:val="009415CC"/>
    <w:rsid w:val="00942F82"/>
    <w:rsid w:val="00943211"/>
    <w:rsid w:val="0094351F"/>
    <w:rsid w:val="009449D7"/>
    <w:rsid w:val="009456DF"/>
    <w:rsid w:val="009458E4"/>
    <w:rsid w:val="00946D69"/>
    <w:rsid w:val="00946E23"/>
    <w:rsid w:val="0094715B"/>
    <w:rsid w:val="00950123"/>
    <w:rsid w:val="009501A9"/>
    <w:rsid w:val="009523EA"/>
    <w:rsid w:val="0095248A"/>
    <w:rsid w:val="00953D74"/>
    <w:rsid w:val="00954575"/>
    <w:rsid w:val="009553D2"/>
    <w:rsid w:val="00955442"/>
    <w:rsid w:val="0095568D"/>
    <w:rsid w:val="00957EF5"/>
    <w:rsid w:val="00964C0C"/>
    <w:rsid w:val="0096702E"/>
    <w:rsid w:val="00967B47"/>
    <w:rsid w:val="00970A4A"/>
    <w:rsid w:val="009739F1"/>
    <w:rsid w:val="009804B7"/>
    <w:rsid w:val="0098378A"/>
    <w:rsid w:val="0098447C"/>
    <w:rsid w:val="009910EB"/>
    <w:rsid w:val="00991A82"/>
    <w:rsid w:val="009925E4"/>
    <w:rsid w:val="00994D3D"/>
    <w:rsid w:val="00995CC9"/>
    <w:rsid w:val="00996DEF"/>
    <w:rsid w:val="009A57F0"/>
    <w:rsid w:val="009A705E"/>
    <w:rsid w:val="009B527F"/>
    <w:rsid w:val="009B57A5"/>
    <w:rsid w:val="009B7F79"/>
    <w:rsid w:val="009C18B9"/>
    <w:rsid w:val="009C45C7"/>
    <w:rsid w:val="009C4995"/>
    <w:rsid w:val="009C51D5"/>
    <w:rsid w:val="009C53DD"/>
    <w:rsid w:val="009C7073"/>
    <w:rsid w:val="009C7E9D"/>
    <w:rsid w:val="009D2520"/>
    <w:rsid w:val="009D435E"/>
    <w:rsid w:val="009D464A"/>
    <w:rsid w:val="009D5882"/>
    <w:rsid w:val="009D635C"/>
    <w:rsid w:val="009E02A9"/>
    <w:rsid w:val="009E0EBC"/>
    <w:rsid w:val="009E3916"/>
    <w:rsid w:val="009E4F40"/>
    <w:rsid w:val="009E72C2"/>
    <w:rsid w:val="009E7754"/>
    <w:rsid w:val="009E7B0C"/>
    <w:rsid w:val="009F091F"/>
    <w:rsid w:val="009F1E4A"/>
    <w:rsid w:val="009F2425"/>
    <w:rsid w:val="009F28E9"/>
    <w:rsid w:val="009F460C"/>
    <w:rsid w:val="009F56EC"/>
    <w:rsid w:val="009F6B6B"/>
    <w:rsid w:val="00A00673"/>
    <w:rsid w:val="00A01B27"/>
    <w:rsid w:val="00A01BB7"/>
    <w:rsid w:val="00A024ED"/>
    <w:rsid w:val="00A02DE4"/>
    <w:rsid w:val="00A05AE5"/>
    <w:rsid w:val="00A0669C"/>
    <w:rsid w:val="00A06B17"/>
    <w:rsid w:val="00A114F3"/>
    <w:rsid w:val="00A119FA"/>
    <w:rsid w:val="00A11EF2"/>
    <w:rsid w:val="00A1206A"/>
    <w:rsid w:val="00A120A4"/>
    <w:rsid w:val="00A1211D"/>
    <w:rsid w:val="00A1466D"/>
    <w:rsid w:val="00A178CB"/>
    <w:rsid w:val="00A17CF4"/>
    <w:rsid w:val="00A21C91"/>
    <w:rsid w:val="00A227EC"/>
    <w:rsid w:val="00A228E0"/>
    <w:rsid w:val="00A22A22"/>
    <w:rsid w:val="00A2587D"/>
    <w:rsid w:val="00A349F5"/>
    <w:rsid w:val="00A35637"/>
    <w:rsid w:val="00A40239"/>
    <w:rsid w:val="00A41471"/>
    <w:rsid w:val="00A466FF"/>
    <w:rsid w:val="00A5043D"/>
    <w:rsid w:val="00A519F5"/>
    <w:rsid w:val="00A51A16"/>
    <w:rsid w:val="00A52481"/>
    <w:rsid w:val="00A530D6"/>
    <w:rsid w:val="00A54892"/>
    <w:rsid w:val="00A55879"/>
    <w:rsid w:val="00A603E1"/>
    <w:rsid w:val="00A6045E"/>
    <w:rsid w:val="00A613DA"/>
    <w:rsid w:val="00A6210C"/>
    <w:rsid w:val="00A635D6"/>
    <w:rsid w:val="00A63899"/>
    <w:rsid w:val="00A651AC"/>
    <w:rsid w:val="00A73CEA"/>
    <w:rsid w:val="00A74857"/>
    <w:rsid w:val="00A77383"/>
    <w:rsid w:val="00A846A2"/>
    <w:rsid w:val="00A85AC8"/>
    <w:rsid w:val="00A85CB9"/>
    <w:rsid w:val="00A90820"/>
    <w:rsid w:val="00A91034"/>
    <w:rsid w:val="00A959EA"/>
    <w:rsid w:val="00AA1865"/>
    <w:rsid w:val="00AA3A38"/>
    <w:rsid w:val="00AA3D70"/>
    <w:rsid w:val="00AA5AF3"/>
    <w:rsid w:val="00AA7C1E"/>
    <w:rsid w:val="00AA7D75"/>
    <w:rsid w:val="00AB1781"/>
    <w:rsid w:val="00AB23D9"/>
    <w:rsid w:val="00AB30BF"/>
    <w:rsid w:val="00AB3638"/>
    <w:rsid w:val="00AB3FF9"/>
    <w:rsid w:val="00AB45E8"/>
    <w:rsid w:val="00AB4A02"/>
    <w:rsid w:val="00AC044E"/>
    <w:rsid w:val="00AC1ECC"/>
    <w:rsid w:val="00AC21B8"/>
    <w:rsid w:val="00AC441D"/>
    <w:rsid w:val="00AC51E9"/>
    <w:rsid w:val="00AC5621"/>
    <w:rsid w:val="00AC567B"/>
    <w:rsid w:val="00AD3159"/>
    <w:rsid w:val="00AD3CFD"/>
    <w:rsid w:val="00AD644C"/>
    <w:rsid w:val="00AD6D16"/>
    <w:rsid w:val="00AD6D50"/>
    <w:rsid w:val="00AE1088"/>
    <w:rsid w:val="00AE164C"/>
    <w:rsid w:val="00AE4537"/>
    <w:rsid w:val="00AE78C2"/>
    <w:rsid w:val="00AF0933"/>
    <w:rsid w:val="00AF549E"/>
    <w:rsid w:val="00AF7CF9"/>
    <w:rsid w:val="00B004A7"/>
    <w:rsid w:val="00B024AF"/>
    <w:rsid w:val="00B024B4"/>
    <w:rsid w:val="00B05152"/>
    <w:rsid w:val="00B11AD5"/>
    <w:rsid w:val="00B11BF4"/>
    <w:rsid w:val="00B11E2D"/>
    <w:rsid w:val="00B1219B"/>
    <w:rsid w:val="00B12A2B"/>
    <w:rsid w:val="00B15C59"/>
    <w:rsid w:val="00B170D3"/>
    <w:rsid w:val="00B20E30"/>
    <w:rsid w:val="00B20F96"/>
    <w:rsid w:val="00B21E4C"/>
    <w:rsid w:val="00B24ED8"/>
    <w:rsid w:val="00B2647E"/>
    <w:rsid w:val="00B2704E"/>
    <w:rsid w:val="00B31856"/>
    <w:rsid w:val="00B32C89"/>
    <w:rsid w:val="00B33033"/>
    <w:rsid w:val="00B37A90"/>
    <w:rsid w:val="00B40BC2"/>
    <w:rsid w:val="00B438CF"/>
    <w:rsid w:val="00B44100"/>
    <w:rsid w:val="00B44103"/>
    <w:rsid w:val="00B44ACC"/>
    <w:rsid w:val="00B45259"/>
    <w:rsid w:val="00B463E7"/>
    <w:rsid w:val="00B5472F"/>
    <w:rsid w:val="00B55F40"/>
    <w:rsid w:val="00B603E2"/>
    <w:rsid w:val="00B61589"/>
    <w:rsid w:val="00B63585"/>
    <w:rsid w:val="00B6668B"/>
    <w:rsid w:val="00B70280"/>
    <w:rsid w:val="00B71EB3"/>
    <w:rsid w:val="00B735C9"/>
    <w:rsid w:val="00B74A3A"/>
    <w:rsid w:val="00B75F4B"/>
    <w:rsid w:val="00B770D9"/>
    <w:rsid w:val="00B80438"/>
    <w:rsid w:val="00B805F4"/>
    <w:rsid w:val="00B80A6C"/>
    <w:rsid w:val="00B81DD3"/>
    <w:rsid w:val="00B83032"/>
    <w:rsid w:val="00B833A6"/>
    <w:rsid w:val="00B83A29"/>
    <w:rsid w:val="00B83BD3"/>
    <w:rsid w:val="00B83D3D"/>
    <w:rsid w:val="00B84332"/>
    <w:rsid w:val="00B84585"/>
    <w:rsid w:val="00B8606A"/>
    <w:rsid w:val="00B861BD"/>
    <w:rsid w:val="00B8690B"/>
    <w:rsid w:val="00B87ABF"/>
    <w:rsid w:val="00B90207"/>
    <w:rsid w:val="00B93B57"/>
    <w:rsid w:val="00B9465C"/>
    <w:rsid w:val="00B96749"/>
    <w:rsid w:val="00B97520"/>
    <w:rsid w:val="00BA1090"/>
    <w:rsid w:val="00BA2179"/>
    <w:rsid w:val="00BA25F6"/>
    <w:rsid w:val="00BA3305"/>
    <w:rsid w:val="00BA378C"/>
    <w:rsid w:val="00BA3DD0"/>
    <w:rsid w:val="00BA4992"/>
    <w:rsid w:val="00BA4F3B"/>
    <w:rsid w:val="00BB072F"/>
    <w:rsid w:val="00BB2E11"/>
    <w:rsid w:val="00BB5192"/>
    <w:rsid w:val="00BB6218"/>
    <w:rsid w:val="00BB6958"/>
    <w:rsid w:val="00BB760A"/>
    <w:rsid w:val="00BC0C46"/>
    <w:rsid w:val="00BC2347"/>
    <w:rsid w:val="00BC31A4"/>
    <w:rsid w:val="00BC5B89"/>
    <w:rsid w:val="00BC780A"/>
    <w:rsid w:val="00BD2FC3"/>
    <w:rsid w:val="00BD4699"/>
    <w:rsid w:val="00BD46F3"/>
    <w:rsid w:val="00BE0A55"/>
    <w:rsid w:val="00BE1BC2"/>
    <w:rsid w:val="00BE22BA"/>
    <w:rsid w:val="00BE34D6"/>
    <w:rsid w:val="00BE5838"/>
    <w:rsid w:val="00BE5DF9"/>
    <w:rsid w:val="00BE759A"/>
    <w:rsid w:val="00BE7618"/>
    <w:rsid w:val="00BF243D"/>
    <w:rsid w:val="00BF24CD"/>
    <w:rsid w:val="00BF57B9"/>
    <w:rsid w:val="00BF590F"/>
    <w:rsid w:val="00BF5FA6"/>
    <w:rsid w:val="00BF79DE"/>
    <w:rsid w:val="00C00745"/>
    <w:rsid w:val="00C0122E"/>
    <w:rsid w:val="00C03418"/>
    <w:rsid w:val="00C05FE5"/>
    <w:rsid w:val="00C10B7C"/>
    <w:rsid w:val="00C134A1"/>
    <w:rsid w:val="00C13DFF"/>
    <w:rsid w:val="00C15BCF"/>
    <w:rsid w:val="00C21F5F"/>
    <w:rsid w:val="00C2251B"/>
    <w:rsid w:val="00C230CA"/>
    <w:rsid w:val="00C312A8"/>
    <w:rsid w:val="00C3172E"/>
    <w:rsid w:val="00C327B3"/>
    <w:rsid w:val="00C34232"/>
    <w:rsid w:val="00C4295A"/>
    <w:rsid w:val="00C43761"/>
    <w:rsid w:val="00C4737C"/>
    <w:rsid w:val="00C5598D"/>
    <w:rsid w:val="00C5759D"/>
    <w:rsid w:val="00C57ACD"/>
    <w:rsid w:val="00C60C9D"/>
    <w:rsid w:val="00C62EAB"/>
    <w:rsid w:val="00C65405"/>
    <w:rsid w:val="00C671DC"/>
    <w:rsid w:val="00C673D7"/>
    <w:rsid w:val="00C710F0"/>
    <w:rsid w:val="00C72F87"/>
    <w:rsid w:val="00C73E12"/>
    <w:rsid w:val="00C74EBB"/>
    <w:rsid w:val="00C77F42"/>
    <w:rsid w:val="00C81483"/>
    <w:rsid w:val="00C83223"/>
    <w:rsid w:val="00C84158"/>
    <w:rsid w:val="00C87764"/>
    <w:rsid w:val="00C917A1"/>
    <w:rsid w:val="00C91E05"/>
    <w:rsid w:val="00C939C2"/>
    <w:rsid w:val="00C9455E"/>
    <w:rsid w:val="00C95340"/>
    <w:rsid w:val="00C962C7"/>
    <w:rsid w:val="00C972B6"/>
    <w:rsid w:val="00C972BB"/>
    <w:rsid w:val="00C97986"/>
    <w:rsid w:val="00CA1455"/>
    <w:rsid w:val="00CA4257"/>
    <w:rsid w:val="00CB181A"/>
    <w:rsid w:val="00CB3409"/>
    <w:rsid w:val="00CB391B"/>
    <w:rsid w:val="00CB3BBD"/>
    <w:rsid w:val="00CB3BC9"/>
    <w:rsid w:val="00CB5A0B"/>
    <w:rsid w:val="00CB5E8E"/>
    <w:rsid w:val="00CC0398"/>
    <w:rsid w:val="00CC1BE0"/>
    <w:rsid w:val="00CC1FE6"/>
    <w:rsid w:val="00CC2E3F"/>
    <w:rsid w:val="00CC3933"/>
    <w:rsid w:val="00CC4283"/>
    <w:rsid w:val="00CC46D3"/>
    <w:rsid w:val="00CC46F6"/>
    <w:rsid w:val="00CC4834"/>
    <w:rsid w:val="00CC5E00"/>
    <w:rsid w:val="00CC6DA9"/>
    <w:rsid w:val="00CC7325"/>
    <w:rsid w:val="00CD1023"/>
    <w:rsid w:val="00CD2BE4"/>
    <w:rsid w:val="00CD7812"/>
    <w:rsid w:val="00CE0CC0"/>
    <w:rsid w:val="00CE2603"/>
    <w:rsid w:val="00CE30BA"/>
    <w:rsid w:val="00CE4188"/>
    <w:rsid w:val="00CE614E"/>
    <w:rsid w:val="00CE6B35"/>
    <w:rsid w:val="00CF1525"/>
    <w:rsid w:val="00CF45CE"/>
    <w:rsid w:val="00CF4B15"/>
    <w:rsid w:val="00CF5DE5"/>
    <w:rsid w:val="00CF6103"/>
    <w:rsid w:val="00CF6C5F"/>
    <w:rsid w:val="00D04A74"/>
    <w:rsid w:val="00D04CA2"/>
    <w:rsid w:val="00D07C34"/>
    <w:rsid w:val="00D10CB4"/>
    <w:rsid w:val="00D10F81"/>
    <w:rsid w:val="00D11CFF"/>
    <w:rsid w:val="00D12E82"/>
    <w:rsid w:val="00D12EAC"/>
    <w:rsid w:val="00D13F05"/>
    <w:rsid w:val="00D14A3D"/>
    <w:rsid w:val="00D16C85"/>
    <w:rsid w:val="00D17763"/>
    <w:rsid w:val="00D20483"/>
    <w:rsid w:val="00D2098F"/>
    <w:rsid w:val="00D2260A"/>
    <w:rsid w:val="00D23B3D"/>
    <w:rsid w:val="00D27E52"/>
    <w:rsid w:val="00D300D5"/>
    <w:rsid w:val="00D30218"/>
    <w:rsid w:val="00D30975"/>
    <w:rsid w:val="00D31823"/>
    <w:rsid w:val="00D3188B"/>
    <w:rsid w:val="00D3320D"/>
    <w:rsid w:val="00D363EA"/>
    <w:rsid w:val="00D37443"/>
    <w:rsid w:val="00D3781D"/>
    <w:rsid w:val="00D471C3"/>
    <w:rsid w:val="00D51ACD"/>
    <w:rsid w:val="00D5202C"/>
    <w:rsid w:val="00D52220"/>
    <w:rsid w:val="00D54EA1"/>
    <w:rsid w:val="00D57F50"/>
    <w:rsid w:val="00D61EC7"/>
    <w:rsid w:val="00D6468E"/>
    <w:rsid w:val="00D64D75"/>
    <w:rsid w:val="00D677AF"/>
    <w:rsid w:val="00D67F3E"/>
    <w:rsid w:val="00D702EC"/>
    <w:rsid w:val="00D70C17"/>
    <w:rsid w:val="00D71BAC"/>
    <w:rsid w:val="00D74998"/>
    <w:rsid w:val="00D77312"/>
    <w:rsid w:val="00D77402"/>
    <w:rsid w:val="00D8020B"/>
    <w:rsid w:val="00D813EE"/>
    <w:rsid w:val="00D82202"/>
    <w:rsid w:val="00D8247E"/>
    <w:rsid w:val="00D84F6F"/>
    <w:rsid w:val="00D85A55"/>
    <w:rsid w:val="00D864B8"/>
    <w:rsid w:val="00D865E8"/>
    <w:rsid w:val="00D8669B"/>
    <w:rsid w:val="00D91D4A"/>
    <w:rsid w:val="00D92D4C"/>
    <w:rsid w:val="00D93672"/>
    <w:rsid w:val="00D93F34"/>
    <w:rsid w:val="00D97E76"/>
    <w:rsid w:val="00DA3B7F"/>
    <w:rsid w:val="00DA4122"/>
    <w:rsid w:val="00DA4407"/>
    <w:rsid w:val="00DA46E2"/>
    <w:rsid w:val="00DA5BC7"/>
    <w:rsid w:val="00DB0BE7"/>
    <w:rsid w:val="00DB1323"/>
    <w:rsid w:val="00DB1861"/>
    <w:rsid w:val="00DB2621"/>
    <w:rsid w:val="00DB668C"/>
    <w:rsid w:val="00DB69F9"/>
    <w:rsid w:val="00DC0C4D"/>
    <w:rsid w:val="00DC5BFE"/>
    <w:rsid w:val="00DC71B1"/>
    <w:rsid w:val="00DC7821"/>
    <w:rsid w:val="00DD03E9"/>
    <w:rsid w:val="00DD0794"/>
    <w:rsid w:val="00DD13EE"/>
    <w:rsid w:val="00DD24D5"/>
    <w:rsid w:val="00DD3656"/>
    <w:rsid w:val="00DD421C"/>
    <w:rsid w:val="00DD5725"/>
    <w:rsid w:val="00DE02EF"/>
    <w:rsid w:val="00DE0C2B"/>
    <w:rsid w:val="00DE0F32"/>
    <w:rsid w:val="00DE3218"/>
    <w:rsid w:val="00DE35F6"/>
    <w:rsid w:val="00DE5A12"/>
    <w:rsid w:val="00DE62FD"/>
    <w:rsid w:val="00DE6C5F"/>
    <w:rsid w:val="00DF05D8"/>
    <w:rsid w:val="00DF094C"/>
    <w:rsid w:val="00DF1889"/>
    <w:rsid w:val="00DF3522"/>
    <w:rsid w:val="00DF5111"/>
    <w:rsid w:val="00DF55CC"/>
    <w:rsid w:val="00DF5F9B"/>
    <w:rsid w:val="00DF6B2E"/>
    <w:rsid w:val="00E0174A"/>
    <w:rsid w:val="00E02601"/>
    <w:rsid w:val="00E03242"/>
    <w:rsid w:val="00E0457D"/>
    <w:rsid w:val="00E12424"/>
    <w:rsid w:val="00E14249"/>
    <w:rsid w:val="00E1689B"/>
    <w:rsid w:val="00E1719D"/>
    <w:rsid w:val="00E20386"/>
    <w:rsid w:val="00E20C7F"/>
    <w:rsid w:val="00E239A3"/>
    <w:rsid w:val="00E253B8"/>
    <w:rsid w:val="00E260B9"/>
    <w:rsid w:val="00E266EE"/>
    <w:rsid w:val="00E27029"/>
    <w:rsid w:val="00E27B3E"/>
    <w:rsid w:val="00E335BE"/>
    <w:rsid w:val="00E33FAD"/>
    <w:rsid w:val="00E3687B"/>
    <w:rsid w:val="00E36B86"/>
    <w:rsid w:val="00E37C36"/>
    <w:rsid w:val="00E406F3"/>
    <w:rsid w:val="00E41517"/>
    <w:rsid w:val="00E4187A"/>
    <w:rsid w:val="00E41DD6"/>
    <w:rsid w:val="00E43719"/>
    <w:rsid w:val="00E43762"/>
    <w:rsid w:val="00E44268"/>
    <w:rsid w:val="00E45A2B"/>
    <w:rsid w:val="00E46CFB"/>
    <w:rsid w:val="00E501B7"/>
    <w:rsid w:val="00E52E68"/>
    <w:rsid w:val="00E562AA"/>
    <w:rsid w:val="00E611AC"/>
    <w:rsid w:val="00E611B4"/>
    <w:rsid w:val="00E61A98"/>
    <w:rsid w:val="00E63DCA"/>
    <w:rsid w:val="00E64059"/>
    <w:rsid w:val="00E64267"/>
    <w:rsid w:val="00E671C0"/>
    <w:rsid w:val="00E71A3C"/>
    <w:rsid w:val="00E71B6F"/>
    <w:rsid w:val="00E71C22"/>
    <w:rsid w:val="00E724DA"/>
    <w:rsid w:val="00E73373"/>
    <w:rsid w:val="00E73642"/>
    <w:rsid w:val="00E736F6"/>
    <w:rsid w:val="00E7685F"/>
    <w:rsid w:val="00E76CD2"/>
    <w:rsid w:val="00E77406"/>
    <w:rsid w:val="00E80D91"/>
    <w:rsid w:val="00E82FD2"/>
    <w:rsid w:val="00E84C13"/>
    <w:rsid w:val="00E87810"/>
    <w:rsid w:val="00E9103E"/>
    <w:rsid w:val="00E93078"/>
    <w:rsid w:val="00E96BEA"/>
    <w:rsid w:val="00E9754D"/>
    <w:rsid w:val="00EA2F34"/>
    <w:rsid w:val="00EA3B2B"/>
    <w:rsid w:val="00EA45AE"/>
    <w:rsid w:val="00EA6C64"/>
    <w:rsid w:val="00EA74E2"/>
    <w:rsid w:val="00EB17F9"/>
    <w:rsid w:val="00EB1A64"/>
    <w:rsid w:val="00EB1FC4"/>
    <w:rsid w:val="00EB342B"/>
    <w:rsid w:val="00EB3738"/>
    <w:rsid w:val="00EB3E41"/>
    <w:rsid w:val="00EB4EF2"/>
    <w:rsid w:val="00EB54F0"/>
    <w:rsid w:val="00EB58C2"/>
    <w:rsid w:val="00EB6309"/>
    <w:rsid w:val="00EB6F26"/>
    <w:rsid w:val="00EC08F9"/>
    <w:rsid w:val="00EC29B3"/>
    <w:rsid w:val="00EC2B4F"/>
    <w:rsid w:val="00EC30E9"/>
    <w:rsid w:val="00EC336A"/>
    <w:rsid w:val="00EC4476"/>
    <w:rsid w:val="00EC56ED"/>
    <w:rsid w:val="00EC6BAA"/>
    <w:rsid w:val="00EC6D02"/>
    <w:rsid w:val="00EC770A"/>
    <w:rsid w:val="00ED1230"/>
    <w:rsid w:val="00ED177A"/>
    <w:rsid w:val="00ED2E2D"/>
    <w:rsid w:val="00ED39FE"/>
    <w:rsid w:val="00ED3C16"/>
    <w:rsid w:val="00ED6B07"/>
    <w:rsid w:val="00ED7873"/>
    <w:rsid w:val="00EE003D"/>
    <w:rsid w:val="00EE103E"/>
    <w:rsid w:val="00EE5A79"/>
    <w:rsid w:val="00EE61BD"/>
    <w:rsid w:val="00EE61DC"/>
    <w:rsid w:val="00EF0F9D"/>
    <w:rsid w:val="00EF2E70"/>
    <w:rsid w:val="00EF2F4A"/>
    <w:rsid w:val="00EF42F2"/>
    <w:rsid w:val="00EF48E5"/>
    <w:rsid w:val="00EF49DD"/>
    <w:rsid w:val="00EF520A"/>
    <w:rsid w:val="00EF71D3"/>
    <w:rsid w:val="00F015B1"/>
    <w:rsid w:val="00F01687"/>
    <w:rsid w:val="00F03859"/>
    <w:rsid w:val="00F05763"/>
    <w:rsid w:val="00F05EE0"/>
    <w:rsid w:val="00F1495B"/>
    <w:rsid w:val="00F165B0"/>
    <w:rsid w:val="00F227C0"/>
    <w:rsid w:val="00F22D62"/>
    <w:rsid w:val="00F27474"/>
    <w:rsid w:val="00F27B5E"/>
    <w:rsid w:val="00F34786"/>
    <w:rsid w:val="00F35A65"/>
    <w:rsid w:val="00F35B4B"/>
    <w:rsid w:val="00F36693"/>
    <w:rsid w:val="00F36E27"/>
    <w:rsid w:val="00F377A2"/>
    <w:rsid w:val="00F37881"/>
    <w:rsid w:val="00F37B51"/>
    <w:rsid w:val="00F409A1"/>
    <w:rsid w:val="00F4301B"/>
    <w:rsid w:val="00F46E21"/>
    <w:rsid w:val="00F47D7E"/>
    <w:rsid w:val="00F50404"/>
    <w:rsid w:val="00F508E0"/>
    <w:rsid w:val="00F51196"/>
    <w:rsid w:val="00F51577"/>
    <w:rsid w:val="00F57418"/>
    <w:rsid w:val="00F6124B"/>
    <w:rsid w:val="00F62BE0"/>
    <w:rsid w:val="00F62D9E"/>
    <w:rsid w:val="00F637CB"/>
    <w:rsid w:val="00F64968"/>
    <w:rsid w:val="00F662AB"/>
    <w:rsid w:val="00F67272"/>
    <w:rsid w:val="00F70577"/>
    <w:rsid w:val="00F71485"/>
    <w:rsid w:val="00F72376"/>
    <w:rsid w:val="00F7564B"/>
    <w:rsid w:val="00F76A47"/>
    <w:rsid w:val="00F772FD"/>
    <w:rsid w:val="00F83AAE"/>
    <w:rsid w:val="00F86178"/>
    <w:rsid w:val="00F87A7A"/>
    <w:rsid w:val="00F901AB"/>
    <w:rsid w:val="00F90889"/>
    <w:rsid w:val="00F938F7"/>
    <w:rsid w:val="00F93920"/>
    <w:rsid w:val="00FA304A"/>
    <w:rsid w:val="00FA4243"/>
    <w:rsid w:val="00FA42F1"/>
    <w:rsid w:val="00FA4E5A"/>
    <w:rsid w:val="00FA74D6"/>
    <w:rsid w:val="00FA79FE"/>
    <w:rsid w:val="00FA7ADF"/>
    <w:rsid w:val="00FB1D94"/>
    <w:rsid w:val="00FB3355"/>
    <w:rsid w:val="00FB644A"/>
    <w:rsid w:val="00FB6EAA"/>
    <w:rsid w:val="00FC1B6D"/>
    <w:rsid w:val="00FC365E"/>
    <w:rsid w:val="00FC371C"/>
    <w:rsid w:val="00FC42C7"/>
    <w:rsid w:val="00FC42EE"/>
    <w:rsid w:val="00FC59CC"/>
    <w:rsid w:val="00FD09B6"/>
    <w:rsid w:val="00FD1125"/>
    <w:rsid w:val="00FD2DDF"/>
    <w:rsid w:val="00FD50F1"/>
    <w:rsid w:val="00FD6C09"/>
    <w:rsid w:val="00FD7688"/>
    <w:rsid w:val="00FE1288"/>
    <w:rsid w:val="00FE1884"/>
    <w:rsid w:val="00FE1C17"/>
    <w:rsid w:val="00FE4634"/>
    <w:rsid w:val="00FE5A53"/>
    <w:rsid w:val="00FF09A9"/>
    <w:rsid w:val="00FF25D7"/>
    <w:rsid w:val="00FF3090"/>
    <w:rsid w:val="00FF4341"/>
    <w:rsid w:val="00FF5800"/>
    <w:rsid w:val="2E880226"/>
    <w:rsid w:val="32395749"/>
    <w:rsid w:val="47B94747"/>
    <w:rsid w:val="5F556DCA"/>
    <w:rsid w:val="72591B25"/>
    <w:rsid w:val="7EA8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7DC4F16"/>
  <w15:docId w15:val="{DC0D16C3-425D-40D7-9CA9-18E52C76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pPr>
      <w:keepNext/>
      <w:keepLines/>
      <w:numPr>
        <w:ilvl w:val="4"/>
        <w:numId w:val="1"/>
      </w:numPr>
      <w:tabs>
        <w:tab w:val="left" w:pos="360"/>
      </w:tabs>
      <w:spacing w:before="200" w:after="0"/>
      <w:ind w:left="0" w:firstLine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pPr>
      <w:keepNext/>
      <w:keepLines/>
      <w:numPr>
        <w:ilvl w:val="5"/>
        <w:numId w:val="1"/>
      </w:numPr>
      <w:tabs>
        <w:tab w:val="left" w:pos="360"/>
      </w:tabs>
      <w:spacing w:before="200" w:after="0"/>
      <w:ind w:left="0" w:firstLine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tabs>
        <w:tab w:val="left" w:pos="360"/>
      </w:tabs>
      <w:spacing w:before="20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pPr>
      <w:keepNext/>
      <w:keepLines/>
      <w:numPr>
        <w:ilvl w:val="7"/>
        <w:numId w:val="1"/>
      </w:numPr>
      <w:tabs>
        <w:tab w:val="left" w:pos="360"/>
      </w:tabs>
      <w:spacing w:before="200" w:after="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pPr>
      <w:keepNext/>
      <w:keepLines/>
      <w:numPr>
        <w:ilvl w:val="8"/>
        <w:numId w:val="1"/>
      </w:numPr>
      <w:tabs>
        <w:tab w:val="left" w:pos="360"/>
      </w:tabs>
      <w:spacing w:before="20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semiHidden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Document Map"/>
    <w:basedOn w:val="a"/>
    <w:link w:val="a5"/>
    <w:autoRedefine/>
    <w:qFormat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6">
    <w:name w:val="Date"/>
    <w:basedOn w:val="a"/>
    <w:next w:val="a"/>
    <w:autoRedefine/>
    <w:qFormat/>
    <w:pPr>
      <w:ind w:leftChars="2500" w:left="100"/>
    </w:pPr>
  </w:style>
  <w:style w:type="paragraph" w:styleId="a7">
    <w:name w:val="Balloon Text"/>
    <w:basedOn w:val="a"/>
    <w:autoRedefine/>
    <w:semiHidden/>
    <w:qFormat/>
    <w:rPr>
      <w:sz w:val="18"/>
      <w:szCs w:val="18"/>
    </w:rPr>
  </w:style>
  <w:style w:type="paragraph" w:styleId="a8">
    <w:name w:val="footer"/>
    <w:basedOn w:val="a"/>
    <w:autoRedefine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qFormat/>
  </w:style>
  <w:style w:type="paragraph" w:styleId="aa">
    <w:name w:val="Subtitle"/>
    <w:basedOn w:val="a"/>
    <w:next w:val="a"/>
    <w:link w:val="ab"/>
    <w:autoRedefine/>
    <w:uiPriority w:val="11"/>
    <w:qFormat/>
    <w:rPr>
      <w:color w:val="595959" w:themeColor="text1" w:themeTint="A6"/>
      <w:spacing w:val="10"/>
    </w:r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c">
    <w:name w:val="Title"/>
    <w:basedOn w:val="a"/>
    <w:next w:val="a"/>
    <w:link w:val="ad"/>
    <w:autoRedefine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ae">
    <w:name w:val="Table Grid"/>
    <w:basedOn w:val="a1"/>
    <w:autoRedefine/>
    <w:qFormat/>
    <w:pPr>
      <w:widowControl w:val="0"/>
      <w:tabs>
        <w:tab w:val="left" w:pos="425"/>
        <w:tab w:val="left" w:pos="845"/>
      </w:tabs>
      <w:autoSpaceDE w:val="0"/>
      <w:autoSpaceDN w:val="0"/>
      <w:adjustRightInd w:val="0"/>
      <w:spacing w:before="105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autoRedefine/>
    <w:uiPriority w:val="22"/>
    <w:qFormat/>
    <w:rPr>
      <w:b/>
      <w:bCs/>
      <w:color w:val="000000" w:themeColor="text1"/>
    </w:rPr>
  </w:style>
  <w:style w:type="character" w:styleId="af0">
    <w:name w:val="page number"/>
    <w:basedOn w:val="a0"/>
    <w:autoRedefine/>
    <w:qFormat/>
  </w:style>
  <w:style w:type="character" w:styleId="af1">
    <w:name w:val="Emphasis"/>
    <w:basedOn w:val="a0"/>
    <w:autoRedefine/>
    <w:uiPriority w:val="20"/>
    <w:qFormat/>
    <w:rPr>
      <w:i/>
      <w:iCs/>
      <w:color w:val="auto"/>
    </w:rPr>
  </w:style>
  <w:style w:type="character" w:styleId="af2">
    <w:name w:val="Hyperlink"/>
    <w:basedOn w:val="a0"/>
    <w:autoRedefine/>
    <w:uiPriority w:val="99"/>
    <w:qFormat/>
    <w:rPr>
      <w:color w:val="0000FF"/>
      <w:u w:val="single"/>
    </w:rPr>
  </w:style>
  <w:style w:type="character" w:styleId="HTML">
    <w:name w:val="HTML Code"/>
    <w:basedOn w:val="a0"/>
    <w:autoRedefine/>
    <w:semiHidden/>
    <w:unhideWhenUsed/>
    <w:qFormat/>
    <w:rPr>
      <w:rFonts w:ascii="Courier New" w:hAnsi="Courier New"/>
      <w:sz w:val="20"/>
    </w:rPr>
  </w:style>
  <w:style w:type="paragraph" w:customStyle="1" w:styleId="af3">
    <w:name w:val="缺省文本"/>
    <w:basedOn w:val="a"/>
    <w:autoRedefine/>
    <w:qFormat/>
    <w:rPr>
      <w:sz w:val="24"/>
    </w:rPr>
  </w:style>
  <w:style w:type="paragraph" w:customStyle="1" w:styleId="11">
    <w:name w:val="缺省文本:1"/>
    <w:basedOn w:val="a"/>
    <w:autoRedefine/>
    <w:qFormat/>
    <w:pPr>
      <w:tabs>
        <w:tab w:val="left" w:pos="0"/>
        <w:tab w:val="left" w:pos="2073"/>
        <w:tab w:val="left" w:pos="6580"/>
        <w:tab w:val="left" w:pos="7572"/>
      </w:tabs>
      <w:ind w:firstLine="567"/>
    </w:pPr>
    <w:rPr>
      <w:sz w:val="24"/>
    </w:rPr>
  </w:style>
  <w:style w:type="paragraph" w:customStyle="1" w:styleId="DefaultText">
    <w:name w:val="Default Text"/>
    <w:basedOn w:val="a"/>
    <w:autoRedefine/>
    <w:qFormat/>
    <w:rPr>
      <w:sz w:val="24"/>
    </w:rPr>
  </w:style>
  <w:style w:type="paragraph" w:customStyle="1" w:styleId="af4">
    <w:name w:val="图样式"/>
    <w:basedOn w:val="a"/>
    <w:autoRedefine/>
    <w:qFormat/>
    <w:pPr>
      <w:keepNext/>
      <w:spacing w:before="80" w:after="80"/>
      <w:jc w:val="center"/>
    </w:pPr>
    <w:rPr>
      <w:szCs w:val="20"/>
    </w:rPr>
  </w:style>
  <w:style w:type="paragraph" w:customStyle="1" w:styleId="af5">
    <w:name w:val="文档标题"/>
    <w:basedOn w:val="a"/>
    <w:autoRedefine/>
    <w:qFormat/>
    <w:pPr>
      <w:tabs>
        <w:tab w:val="left" w:pos="0"/>
      </w:tabs>
      <w:spacing w:before="300" w:after="300"/>
      <w:jc w:val="center"/>
    </w:pPr>
    <w:rPr>
      <w:rFonts w:ascii="Arial" w:eastAsia="黑体" w:hAnsi="Arial" w:cs="Times New Roman"/>
      <w:sz w:val="36"/>
      <w:szCs w:val="36"/>
    </w:rPr>
  </w:style>
  <w:style w:type="paragraph" w:customStyle="1" w:styleId="af6">
    <w:name w:val="È±Ê¡ÎÄ±¾"/>
    <w:basedOn w:val="a"/>
    <w:autoRedefine/>
    <w:qFormat/>
    <w:pPr>
      <w:overflowPunct w:val="0"/>
      <w:textAlignment w:val="baseline"/>
    </w:pPr>
    <w:rPr>
      <w:rFonts w:ascii="Times New Roman" w:cs="Times New Roman"/>
      <w:sz w:val="24"/>
      <w:szCs w:val="20"/>
    </w:rPr>
  </w:style>
  <w:style w:type="paragraph" w:customStyle="1" w:styleId="w">
    <w:name w:val=":w"/>
    <w:basedOn w:val="a"/>
    <w:autoRedefine/>
    <w:qFormat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ParaCharCharCharCharCharCharCharCharCharChar">
    <w:name w:val="默认段落字体 Para Char Char Char Char Char Char Char Char Char Char"/>
    <w:basedOn w:val="a"/>
    <w:autoRedefine/>
    <w:qFormat/>
    <w:pPr>
      <w:spacing w:line="240" w:lineRule="auto"/>
    </w:pPr>
    <w:rPr>
      <w:rFonts w:ascii="Tahoma" w:hAnsi="Tahoma" w:cs="Times New Roman"/>
      <w:kern w:val="2"/>
      <w:sz w:val="24"/>
    </w:rPr>
  </w:style>
  <w:style w:type="paragraph" w:customStyle="1" w:styleId="ParaCharCharCharCharCharCharChar">
    <w:name w:val="默认段落字体 Para Char Char Char Char Char Char Char"/>
    <w:basedOn w:val="a"/>
    <w:autoRedefine/>
    <w:qFormat/>
    <w:pPr>
      <w:spacing w:line="240" w:lineRule="auto"/>
    </w:pPr>
    <w:rPr>
      <w:rFonts w:ascii="Tahoma" w:hAnsi="Tahoma" w:cs="Times New Roman"/>
      <w:kern w:val="2"/>
      <w:sz w:val="24"/>
      <w:szCs w:val="20"/>
    </w:rPr>
  </w:style>
  <w:style w:type="paragraph" w:styleId="af7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5">
    <w:name w:val="文档结构图 字符"/>
    <w:basedOn w:val="a0"/>
    <w:link w:val="a4"/>
    <w:autoRedefine/>
    <w:qFormat/>
    <w:rPr>
      <w:rFonts w:ascii="宋体" w:cs="宋体"/>
      <w:color w:val="0000FF"/>
      <w:sz w:val="18"/>
      <w:szCs w:val="18"/>
    </w:rPr>
  </w:style>
  <w:style w:type="paragraph" w:customStyle="1" w:styleId="af8">
    <w:name w:val="封面表格文本"/>
    <w:basedOn w:val="a"/>
    <w:autoRedefine/>
    <w:qFormat/>
    <w:pPr>
      <w:spacing w:line="240" w:lineRule="auto"/>
      <w:ind w:firstLine="420"/>
      <w:jc w:val="center"/>
    </w:pPr>
    <w:rPr>
      <w:rFonts w:ascii="Arial" w:hAnsi="Arial" w:cs="Times New Roman"/>
    </w:rPr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outlineLvl w:val="9"/>
    </w:pPr>
  </w:style>
  <w:style w:type="character" w:customStyle="1" w:styleId="10">
    <w:name w:val="标题 1 字符"/>
    <w:basedOn w:val="a0"/>
    <w:link w:val="1"/>
    <w:autoRedefine/>
    <w:uiPriority w:val="9"/>
    <w:qFormat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character" w:customStyle="1" w:styleId="30">
    <w:name w:val="标题 3 字符"/>
    <w:basedOn w:val="a0"/>
    <w:link w:val="3"/>
    <w:autoRedefine/>
    <w:uiPriority w:val="9"/>
    <w:qFormat/>
    <w:rPr>
      <w:rFonts w:asciiTheme="majorHAnsi" w:eastAsiaTheme="majorEastAsia" w:hAnsiTheme="majorHAnsi" w:cstheme="majorBidi"/>
      <w:bCs/>
      <w:color w:val="000000" w:themeColor="text1"/>
      <w:sz w:val="28"/>
    </w:rPr>
  </w:style>
  <w:style w:type="character" w:customStyle="1" w:styleId="40">
    <w:name w:val="标题 4 字符"/>
    <w:basedOn w:val="a0"/>
    <w:link w:val="4"/>
    <w:autoRedefine/>
    <w:uiPriority w:val="9"/>
    <w:qFormat/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character" w:customStyle="1" w:styleId="50">
    <w:name w:val="标题 5 字符"/>
    <w:basedOn w:val="a0"/>
    <w:link w:val="5"/>
    <w:autoRedefine/>
    <w:uiPriority w:val="9"/>
    <w:semiHidden/>
    <w:qFormat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标题 6 字符"/>
    <w:basedOn w:val="a0"/>
    <w:link w:val="6"/>
    <w:autoRedefine/>
    <w:uiPriority w:val="9"/>
    <w:semiHidden/>
    <w:qFormat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标题 7 字符"/>
    <w:basedOn w:val="a0"/>
    <w:link w:val="7"/>
    <w:autoRedefine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autoRedefine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d">
    <w:name w:val="标题 字符"/>
    <w:basedOn w:val="a0"/>
    <w:link w:val="ac"/>
    <w:autoRedefine/>
    <w:uiPriority w:val="10"/>
    <w:qFormat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b">
    <w:name w:val="副标题 字符"/>
    <w:basedOn w:val="a0"/>
    <w:link w:val="aa"/>
    <w:autoRedefine/>
    <w:uiPriority w:val="11"/>
    <w:qFormat/>
    <w:rPr>
      <w:color w:val="595959" w:themeColor="text1" w:themeTint="A6"/>
      <w:spacing w:val="10"/>
    </w:rPr>
  </w:style>
  <w:style w:type="paragraph" w:styleId="af9">
    <w:name w:val="No Spacing"/>
    <w:autoRedefine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a">
    <w:name w:val="Quote"/>
    <w:basedOn w:val="a"/>
    <w:next w:val="a"/>
    <w:link w:val="afb"/>
    <w:autoRedefine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b">
    <w:name w:val="引用 字符"/>
    <w:basedOn w:val="a0"/>
    <w:link w:val="afa"/>
    <w:autoRedefine/>
    <w:uiPriority w:val="29"/>
    <w:qFormat/>
    <w:rPr>
      <w:i/>
      <w:iCs/>
      <w:color w:val="000000" w:themeColor="text1"/>
    </w:rPr>
  </w:style>
  <w:style w:type="paragraph" w:styleId="afc">
    <w:name w:val="Intense Quote"/>
    <w:basedOn w:val="a"/>
    <w:next w:val="a"/>
    <w:link w:val="afd"/>
    <w:autoRedefine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d">
    <w:name w:val="明显引用 字符"/>
    <w:basedOn w:val="a0"/>
    <w:link w:val="afc"/>
    <w:autoRedefine/>
    <w:uiPriority w:val="30"/>
    <w:qFormat/>
    <w:rPr>
      <w:color w:val="000000" w:themeColor="text1"/>
      <w:shd w:val="clear" w:color="auto" w:fill="F2F2F2" w:themeFill="background1" w:themeFillShade="F2"/>
    </w:rPr>
  </w:style>
  <w:style w:type="character" w:customStyle="1" w:styleId="12">
    <w:name w:val="不明显强调1"/>
    <w:basedOn w:val="a0"/>
    <w:autoRedefine/>
    <w:uiPriority w:val="19"/>
    <w:qFormat/>
    <w:rPr>
      <w:i/>
      <w:iCs/>
      <w:color w:val="404040" w:themeColor="text1" w:themeTint="BF"/>
    </w:rPr>
  </w:style>
  <w:style w:type="character" w:customStyle="1" w:styleId="13">
    <w:name w:val="明显强调1"/>
    <w:basedOn w:val="a0"/>
    <w:autoRedefine/>
    <w:uiPriority w:val="21"/>
    <w:qFormat/>
    <w:rPr>
      <w:b/>
      <w:bCs/>
      <w:i/>
      <w:iCs/>
      <w:caps/>
    </w:rPr>
  </w:style>
  <w:style w:type="character" w:customStyle="1" w:styleId="14">
    <w:name w:val="不明显参考1"/>
    <w:basedOn w:val="a0"/>
    <w:autoRedefine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15">
    <w:name w:val="明显参考1"/>
    <w:basedOn w:val="a0"/>
    <w:autoRedefine/>
    <w:uiPriority w:val="32"/>
    <w:qFormat/>
    <w:rPr>
      <w:b/>
      <w:bCs/>
      <w:smallCaps/>
      <w:u w:val="single"/>
    </w:rPr>
  </w:style>
  <w:style w:type="character" w:customStyle="1" w:styleId="16">
    <w:name w:val="书籍标题1"/>
    <w:basedOn w:val="a0"/>
    <w:autoRedefine/>
    <w:uiPriority w:val="33"/>
    <w:qFormat/>
    <w:rPr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aiduNetdiskDownload\&#38656;&#27714;&#35828;&#26126;&#20070;_&#27169;&#26495;-v2.1.dotm" TargetMode="Externa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880719-F8B5-4F49-A3F2-A2FB9149C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需求说明书_模板-v2.1.dotm</Template>
  <TotalTime>230</TotalTime>
  <Pages>22</Pages>
  <Words>4617</Words>
  <Characters>5033</Characters>
  <Application>Microsoft Office Word</Application>
  <DocSecurity>0</DocSecurity>
  <Lines>359</Lines>
  <Paragraphs>438</Paragraphs>
  <ScaleCrop>false</ScaleCrop>
  <Company>Huawei Technologies Co., Ltd.</Company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升级R版本小项目IPD流程执行管理规定</dc:title>
  <dc:creator>Administrator</dc:creator>
  <cp:lastModifiedBy>藤鸣 林</cp:lastModifiedBy>
  <cp:revision>17</cp:revision>
  <cp:lastPrinted>2004-11-30T02:57:00Z</cp:lastPrinted>
  <dcterms:created xsi:type="dcterms:W3CDTF">2024-07-05T08:30:00Z</dcterms:created>
  <dcterms:modified xsi:type="dcterms:W3CDTF">2025-06-28T07:07:00Z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1385708537</vt:lpwstr>
  </property>
  <property fmtid="{D5CDD505-2E9C-101B-9397-08002B2CF9AE}" pid="3" name="KSOTemplateDocerSaveRecord">
    <vt:lpwstr>eyJoZGlkIjoiYjM1YzQ5OTJlNTU5Y2JlNjhkMDM0ZjI2ZjU3ZTAwZTUiLCJ1c2VySWQiOiI4ODQ0OTA5OTEifQ==</vt:lpwstr>
  </property>
  <property fmtid="{D5CDD505-2E9C-101B-9397-08002B2CF9AE}" pid="4" name="KSOProductBuildVer">
    <vt:lpwstr>2052-12.1.0.16729</vt:lpwstr>
  </property>
  <property fmtid="{D5CDD505-2E9C-101B-9397-08002B2CF9AE}" pid="5" name="ICV">
    <vt:lpwstr>55A45E372F304FD3BA778893B5BC2E22_13</vt:lpwstr>
  </property>
</Properties>
</file>